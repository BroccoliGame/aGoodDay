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CE" w:rsidRPr="006948C4" w:rsidRDefault="00861E13" w:rsidP="006948C4">
      <w:pPr>
        <w:pStyle w:val="a3"/>
        <w:ind w:right="176"/>
        <w:rPr>
          <w:rFonts w:ascii="D2Coding" w:eastAsia="D2Coding" w:hAnsi="D2Coding" w:cs="Times New Roman"/>
          <w:color w:val="FF0000"/>
          <w:sz w:val="72"/>
          <w:szCs w:val="72"/>
          <w:lang w:eastAsia="ko-KR"/>
        </w:rPr>
      </w:pPr>
      <w:r w:rsidRPr="006948C4">
        <w:rPr>
          <w:rFonts w:ascii="D2Coding" w:eastAsia="D2Coding" w:hAnsi="D2Coding"/>
          <w:color w:val="FF0000"/>
          <w:sz w:val="72"/>
          <w:szCs w:val="72"/>
        </w:rPr>
        <w:fldChar w:fldCharType="begin"/>
      </w:r>
      <w:r w:rsidRPr="006948C4">
        <w:rPr>
          <w:rFonts w:ascii="D2Coding" w:eastAsia="D2Coding" w:hAnsi="D2Coding"/>
          <w:color w:val="FF0000"/>
          <w:sz w:val="72"/>
          <w:szCs w:val="72"/>
          <w:lang w:eastAsia="ko-KR"/>
        </w:rPr>
        <w:instrText xml:space="preserve"> SUBJECT  \* MERGEFORMAT </w:instrText>
      </w:r>
      <w:r w:rsidRPr="006948C4">
        <w:rPr>
          <w:rFonts w:ascii="D2Coding" w:eastAsia="D2Coding" w:hAnsi="D2Coding"/>
          <w:color w:val="FF0000"/>
          <w:sz w:val="72"/>
          <w:szCs w:val="72"/>
        </w:rPr>
        <w:fldChar w:fldCharType="separate"/>
      </w:r>
      <w:r w:rsidR="00D954DE" w:rsidRPr="006948C4">
        <w:rPr>
          <w:rFonts w:ascii="D2Coding" w:eastAsia="D2Coding" w:hAnsi="D2Coding" w:hint="eastAsia"/>
          <w:color w:val="FF0000"/>
          <w:sz w:val="72"/>
          <w:szCs w:val="72"/>
          <w:lang w:eastAsia="ko-KR"/>
        </w:rPr>
        <w:t>&lt;</w:t>
      </w:r>
      <w:r w:rsidR="005E5DFA" w:rsidRPr="006948C4">
        <w:rPr>
          <w:rFonts w:ascii="D2Coding" w:eastAsia="D2Coding" w:hAnsi="D2Coding" w:hint="eastAsia"/>
          <w:color w:val="FF0000"/>
          <w:sz w:val="72"/>
          <w:szCs w:val="72"/>
          <w:lang w:eastAsia="ko-KR"/>
        </w:rPr>
        <w:t xml:space="preserve"> </w:t>
      </w:r>
      <w:r w:rsidR="005E5DFA" w:rsidRPr="006948C4">
        <w:rPr>
          <w:rFonts w:ascii="D2Coding" w:eastAsia="D2Coding" w:hAnsi="D2Coding" w:cs="바탕" w:hint="eastAsia"/>
          <w:color w:val="FF0000"/>
          <w:sz w:val="72"/>
          <w:szCs w:val="72"/>
          <w:lang w:eastAsia="ko-KR"/>
        </w:rPr>
        <w:t>스마트</w:t>
      </w:r>
      <w:r w:rsidR="005E5DFA" w:rsidRPr="006948C4">
        <w:rPr>
          <w:rFonts w:ascii="D2Coding" w:eastAsia="D2Coding" w:hAnsi="D2Coding" w:hint="eastAsia"/>
          <w:color w:val="FF0000"/>
          <w:sz w:val="72"/>
          <w:szCs w:val="72"/>
          <w:lang w:eastAsia="ko-KR"/>
        </w:rPr>
        <w:t xml:space="preserve"> </w:t>
      </w:r>
      <w:r w:rsidR="005E5DFA" w:rsidRPr="006948C4">
        <w:rPr>
          <w:rFonts w:ascii="D2Coding" w:eastAsia="D2Coding" w:hAnsi="D2Coding" w:cs="바탕" w:hint="eastAsia"/>
          <w:color w:val="FF0000"/>
          <w:sz w:val="72"/>
          <w:szCs w:val="72"/>
          <w:lang w:eastAsia="ko-KR"/>
        </w:rPr>
        <w:t>홈</w:t>
      </w:r>
      <w:r w:rsidR="005E5DFA" w:rsidRPr="006948C4">
        <w:rPr>
          <w:rFonts w:ascii="D2Coding" w:eastAsia="D2Coding" w:hAnsi="D2Coding" w:hint="eastAsia"/>
          <w:color w:val="FF0000"/>
          <w:sz w:val="72"/>
          <w:szCs w:val="72"/>
          <w:lang w:eastAsia="ko-KR"/>
        </w:rPr>
        <w:t xml:space="preserve"> </w:t>
      </w:r>
      <w:bookmarkStart w:id="0" w:name="_GoBack"/>
      <w:bookmarkEnd w:id="0"/>
      <w:proofErr w:type="spellStart"/>
      <w:r w:rsidR="005E5DFA" w:rsidRPr="006948C4">
        <w:rPr>
          <w:rFonts w:ascii="D2Coding" w:eastAsia="D2Coding" w:hAnsi="D2Coding" w:hint="eastAsia"/>
          <w:color w:val="FF0000"/>
          <w:sz w:val="72"/>
          <w:szCs w:val="72"/>
          <w:lang w:eastAsia="ko-KR"/>
        </w:rPr>
        <w:t>IoT</w:t>
      </w:r>
      <w:proofErr w:type="spellEnd"/>
      <w:r w:rsidR="005E5DFA" w:rsidRPr="006948C4">
        <w:rPr>
          <w:rFonts w:ascii="D2Coding" w:eastAsia="D2Coding" w:hAnsi="D2Coding" w:hint="eastAsia"/>
          <w:color w:val="FF0000"/>
          <w:sz w:val="72"/>
          <w:szCs w:val="72"/>
          <w:lang w:eastAsia="ko-KR"/>
        </w:rPr>
        <w:t xml:space="preserve"> </w:t>
      </w:r>
      <w:r w:rsidR="005E5DFA" w:rsidRPr="006948C4">
        <w:rPr>
          <w:rFonts w:ascii="D2Coding" w:eastAsia="D2Coding" w:hAnsi="D2Coding" w:cs="바탕" w:hint="eastAsia"/>
          <w:color w:val="FF0000"/>
          <w:sz w:val="72"/>
          <w:szCs w:val="72"/>
          <w:lang w:eastAsia="ko-KR"/>
        </w:rPr>
        <w:t>시스템</w:t>
      </w:r>
      <w:r w:rsidR="005E5DFA" w:rsidRPr="006948C4">
        <w:rPr>
          <w:rFonts w:ascii="D2Coding" w:eastAsia="D2Coding" w:hAnsi="D2Coding" w:hint="eastAsia"/>
          <w:color w:val="FF0000"/>
          <w:sz w:val="72"/>
          <w:szCs w:val="72"/>
          <w:lang w:eastAsia="ko-KR"/>
        </w:rPr>
        <w:t xml:space="preserve"> </w:t>
      </w:r>
      <w:r w:rsidR="005E5DFA" w:rsidRPr="006948C4">
        <w:rPr>
          <w:rFonts w:ascii="D2Coding" w:eastAsia="D2Coding" w:hAnsi="D2Coding" w:cs="바탕" w:hint="eastAsia"/>
          <w:color w:val="FF0000"/>
          <w:sz w:val="72"/>
          <w:szCs w:val="72"/>
          <w:lang w:eastAsia="ko-KR"/>
        </w:rPr>
        <w:t>구축</w:t>
      </w:r>
      <w:r w:rsidR="005E5DFA" w:rsidRPr="006948C4">
        <w:rPr>
          <w:rFonts w:ascii="D2Coding" w:eastAsia="D2Coding" w:hAnsi="D2Coding" w:hint="eastAsia"/>
          <w:color w:val="FF0000"/>
          <w:sz w:val="72"/>
          <w:szCs w:val="72"/>
          <w:lang w:eastAsia="ko-KR"/>
        </w:rPr>
        <w:t xml:space="preserve"> </w:t>
      </w:r>
      <w:r w:rsidR="00D954DE" w:rsidRPr="006948C4">
        <w:rPr>
          <w:rFonts w:ascii="D2Coding" w:eastAsia="D2Coding" w:hAnsi="D2Coding" w:hint="eastAsia"/>
          <w:color w:val="FF0000"/>
          <w:sz w:val="72"/>
          <w:szCs w:val="72"/>
          <w:lang w:eastAsia="ko-KR"/>
        </w:rPr>
        <w:t>&gt;</w:t>
      </w:r>
      <w:r w:rsidRPr="006948C4">
        <w:rPr>
          <w:rFonts w:ascii="D2Coding" w:eastAsia="D2Coding" w:hAnsi="D2Coding"/>
          <w:color w:val="FF0000"/>
          <w:sz w:val="72"/>
          <w:szCs w:val="72"/>
          <w:lang w:eastAsia="ko-KR"/>
        </w:rPr>
        <w:fldChar w:fldCharType="end"/>
      </w:r>
    </w:p>
    <w:p w:rsidR="000615CE" w:rsidRPr="006948C4" w:rsidRDefault="000615CE" w:rsidP="005E5DFA">
      <w:pPr>
        <w:pStyle w:val="a3"/>
        <w:ind w:right="176"/>
        <w:jc w:val="left"/>
        <w:rPr>
          <w:rFonts w:ascii="D2Coding" w:eastAsia="D2Coding" w:hAnsi="D2Coding" w:cs="Times New Roman"/>
          <w:sz w:val="20"/>
          <w:szCs w:val="20"/>
          <w:lang w:eastAsia="ko-KR"/>
        </w:rPr>
      </w:pPr>
    </w:p>
    <w:p w:rsidR="000615CE" w:rsidRPr="006948C4" w:rsidRDefault="000615CE" w:rsidP="005E5DFA">
      <w:pPr>
        <w:pStyle w:val="a3"/>
        <w:jc w:val="left"/>
        <w:rPr>
          <w:rFonts w:ascii="D2Coding" w:eastAsia="D2Coding" w:hAnsi="D2Coding" w:cs="Times New Roman"/>
          <w:sz w:val="20"/>
          <w:szCs w:val="20"/>
          <w:lang w:eastAsia="ko-KR"/>
        </w:rPr>
      </w:pPr>
    </w:p>
    <w:p w:rsidR="000615CE" w:rsidRPr="006948C4" w:rsidRDefault="000615CE" w:rsidP="006948C4">
      <w:pPr>
        <w:pStyle w:val="a3"/>
        <w:jc w:val="right"/>
        <w:rPr>
          <w:rFonts w:ascii="D2Coding" w:eastAsia="D2Coding" w:hAnsi="D2Coding"/>
          <w:sz w:val="20"/>
          <w:szCs w:val="20"/>
          <w:lang w:eastAsia="ko-KR"/>
        </w:rPr>
      </w:pPr>
      <w:r w:rsidRPr="006948C4">
        <w:rPr>
          <w:rFonts w:ascii="D2Coding" w:eastAsia="D2Coding" w:hAnsi="D2Coding" w:cs="바탕" w:hint="eastAsia"/>
          <w:sz w:val="20"/>
          <w:szCs w:val="20"/>
          <w:lang w:eastAsia="ko-KR"/>
        </w:rPr>
        <w:t>버전</w:t>
      </w:r>
      <w:r w:rsidRPr="006948C4">
        <w:rPr>
          <w:rFonts w:ascii="D2Coding" w:eastAsia="D2Coding" w:hAnsi="D2Coding"/>
          <w:sz w:val="20"/>
          <w:szCs w:val="20"/>
          <w:lang w:eastAsia="ko-KR"/>
        </w:rPr>
        <w:t>&lt;1.0&gt;</w:t>
      </w:r>
    </w:p>
    <w:p w:rsidR="00576FC6" w:rsidRPr="006948C4" w:rsidRDefault="005E5DFA" w:rsidP="006948C4">
      <w:pPr>
        <w:jc w:val="center"/>
        <w:rPr>
          <w:rFonts w:ascii="D2Coding" w:eastAsia="D2Coding" w:hAnsi="D2Coding"/>
          <w:lang w:eastAsia="ko-KR"/>
        </w:rPr>
      </w:pPr>
      <w:r w:rsidRPr="006948C4">
        <w:rPr>
          <w:rFonts w:ascii="D2Coding" w:eastAsia="D2Coding" w:hAnsi="D2Coding"/>
          <w:noProof/>
          <w:lang w:eastAsia="ko-KR"/>
        </w:rPr>
        <w:drawing>
          <wp:inline distT="0" distB="0" distL="0" distR="0" wp14:anchorId="7DD77FFA" wp14:editId="4F5586C4">
            <wp:extent cx="5829300" cy="522693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2116692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579" cy="522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CE" w:rsidRPr="006948C4" w:rsidRDefault="000615CE" w:rsidP="005E5DFA">
      <w:pPr>
        <w:rPr>
          <w:rFonts w:ascii="D2Coding" w:eastAsia="D2Coding" w:hAnsi="D2Coding" w:cs="Times New Roman"/>
          <w:lang w:eastAsia="ko-KR"/>
        </w:rPr>
        <w:sectPr w:rsidR="000615CE" w:rsidRPr="006948C4">
          <w:headerReference w:type="default" r:id="rId10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0615CE" w:rsidRPr="006948C4" w:rsidRDefault="006948C4" w:rsidP="006948C4">
      <w:pPr>
        <w:pStyle w:val="a3"/>
        <w:ind w:left="2880" w:firstLine="720"/>
        <w:rPr>
          <w:rFonts w:ascii="D2Coding" w:eastAsia="D2Coding" w:hAnsi="D2Coding" w:cs="바탕" w:hint="eastAsia"/>
          <w:sz w:val="40"/>
          <w:szCs w:val="40"/>
          <w:lang w:eastAsia="ko-KR"/>
        </w:rPr>
      </w:pPr>
      <w:r>
        <w:rPr>
          <w:rFonts w:ascii="D2Coding" w:eastAsia="D2Coding" w:hAnsi="D2Coding" w:cs="바탕"/>
          <w:sz w:val="20"/>
          <w:szCs w:val="20"/>
          <w:lang w:eastAsia="ko-KR"/>
        </w:rPr>
        <w:br/>
      </w:r>
      <w:r>
        <w:rPr>
          <w:rFonts w:ascii="D2Coding" w:eastAsia="D2Coding" w:hAnsi="D2Coding" w:cs="바탕" w:hint="eastAsia"/>
          <w:sz w:val="40"/>
          <w:szCs w:val="40"/>
          <w:lang w:eastAsia="ko-KR"/>
        </w:rPr>
        <w:t xml:space="preserve">&lt; </w:t>
      </w:r>
      <w:proofErr w:type="spellStart"/>
      <w:r w:rsidR="000615CE" w:rsidRPr="006948C4">
        <w:rPr>
          <w:rFonts w:ascii="D2Coding" w:eastAsia="D2Coding" w:hAnsi="D2Coding" w:cs="바탕" w:hint="eastAsia"/>
          <w:sz w:val="40"/>
          <w:szCs w:val="40"/>
          <w:lang w:eastAsia="ko-KR"/>
        </w:rPr>
        <w:t>개정히스토리</w:t>
      </w:r>
      <w:proofErr w:type="spellEnd"/>
      <w:r>
        <w:rPr>
          <w:rFonts w:ascii="D2Coding" w:eastAsia="D2Coding" w:hAnsi="D2Coding" w:cs="바탕" w:hint="eastAsia"/>
          <w:sz w:val="40"/>
          <w:szCs w:val="40"/>
          <w:lang w:eastAsia="ko-KR"/>
        </w:rPr>
        <w:t xml:space="preserve"> &gt;</w:t>
      </w:r>
    </w:p>
    <w:p w:rsidR="005E5DFA" w:rsidRPr="006948C4" w:rsidRDefault="005E5DFA" w:rsidP="006948C4">
      <w:pPr>
        <w:jc w:val="center"/>
        <w:rPr>
          <w:rFonts w:ascii="D2Coding" w:eastAsia="D2Coding" w:hAnsi="D2Coding"/>
          <w:lang w:eastAsia="ko-KR"/>
        </w:rPr>
      </w:pPr>
    </w:p>
    <w:tbl>
      <w:tblPr>
        <w:tblStyle w:val="af5"/>
        <w:tblW w:w="0" w:type="auto"/>
        <w:tblInd w:w="6922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15CE" w:rsidRPr="006948C4" w:rsidTr="006948C4">
        <w:trPr>
          <w:trHeight w:val="375"/>
        </w:trPr>
        <w:tc>
          <w:tcPr>
            <w:tcW w:w="2304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b/>
                <w:bCs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b/>
                <w:bCs/>
                <w:lang w:eastAsia="ko-KR"/>
              </w:rPr>
              <w:t>날짜</w:t>
            </w:r>
          </w:p>
        </w:tc>
        <w:tc>
          <w:tcPr>
            <w:tcW w:w="1152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b/>
                <w:bCs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b/>
                <w:bCs/>
                <w:lang w:eastAsia="ko-KR"/>
              </w:rPr>
              <w:t>버전</w:t>
            </w:r>
          </w:p>
        </w:tc>
        <w:tc>
          <w:tcPr>
            <w:tcW w:w="3744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b/>
                <w:bCs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b/>
                <w:bCs/>
                <w:lang w:eastAsia="ko-KR"/>
              </w:rPr>
              <w:t>설명</w:t>
            </w:r>
          </w:p>
        </w:tc>
        <w:tc>
          <w:tcPr>
            <w:tcW w:w="2304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b/>
                <w:bCs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b/>
                <w:bCs/>
                <w:lang w:eastAsia="ko-KR"/>
              </w:rPr>
              <w:t>작성자</w:t>
            </w:r>
          </w:p>
        </w:tc>
      </w:tr>
      <w:tr w:rsidR="000615CE" w:rsidRPr="006948C4" w:rsidTr="006948C4">
        <w:tc>
          <w:tcPr>
            <w:tcW w:w="2304" w:type="dxa"/>
            <w:vAlign w:val="center"/>
          </w:tcPr>
          <w:p w:rsidR="000615CE" w:rsidRPr="006948C4" w:rsidRDefault="00B9254C" w:rsidP="006948C4">
            <w:pPr>
              <w:pStyle w:val="Tabletext"/>
              <w:jc w:val="center"/>
              <w:rPr>
                <w:rFonts w:ascii="D2Coding" w:eastAsia="D2Coding" w:hAnsi="D2Coding"/>
                <w:color w:val="FF0000"/>
                <w:lang w:eastAsia="ko-KR"/>
              </w:rPr>
            </w:pPr>
            <w:r w:rsidRPr="006948C4">
              <w:rPr>
                <w:rFonts w:ascii="D2Coding" w:eastAsia="D2Coding" w:hAnsi="D2Coding" w:hint="eastAsia"/>
                <w:color w:val="FF0000"/>
                <w:lang w:eastAsia="ko-KR"/>
              </w:rPr>
              <w:t>2018</w:t>
            </w:r>
            <w:r w:rsidR="00507E88" w:rsidRPr="006948C4">
              <w:rPr>
                <w:rFonts w:ascii="D2Coding" w:eastAsia="D2Coding" w:hAnsi="D2Coding" w:hint="eastAsia"/>
                <w:color w:val="FF0000"/>
                <w:lang w:eastAsia="ko-KR"/>
              </w:rPr>
              <w:t>-02-</w:t>
            </w:r>
            <w:r w:rsidR="005E5DFA" w:rsidRPr="006948C4">
              <w:rPr>
                <w:rFonts w:ascii="D2Coding" w:eastAsia="D2Coding" w:hAnsi="D2Coding" w:hint="eastAsia"/>
                <w:color w:val="FF0000"/>
                <w:lang w:eastAsia="ko-KR"/>
              </w:rPr>
              <w:t>23</w:t>
            </w:r>
          </w:p>
        </w:tc>
        <w:tc>
          <w:tcPr>
            <w:tcW w:w="1152" w:type="dxa"/>
            <w:vAlign w:val="center"/>
          </w:tcPr>
          <w:p w:rsidR="000615CE" w:rsidRPr="006948C4" w:rsidRDefault="008A283B" w:rsidP="006948C4">
            <w:pPr>
              <w:pStyle w:val="Tabletext"/>
              <w:jc w:val="center"/>
              <w:rPr>
                <w:rFonts w:ascii="D2Coding" w:eastAsia="D2Coding" w:hAnsi="D2Coding"/>
                <w:lang w:eastAsia="ko-KR"/>
              </w:rPr>
            </w:pPr>
            <w:r w:rsidRPr="006948C4">
              <w:rPr>
                <w:rFonts w:ascii="D2Coding" w:eastAsia="D2Coding" w:hAnsi="D2Coding"/>
                <w:lang w:eastAsia="ko-KR"/>
              </w:rPr>
              <w:t>&lt;</w:t>
            </w:r>
            <w:r w:rsidRPr="006948C4">
              <w:rPr>
                <w:rFonts w:ascii="D2Coding" w:eastAsia="D2Coding" w:hAnsi="D2Coding" w:hint="eastAsia"/>
                <w:lang w:eastAsia="ko-KR"/>
              </w:rPr>
              <w:t>1</w:t>
            </w:r>
            <w:r w:rsidRPr="006948C4">
              <w:rPr>
                <w:rFonts w:ascii="D2Coding" w:eastAsia="D2Coding" w:hAnsi="D2Coding"/>
                <w:lang w:eastAsia="ko-KR"/>
              </w:rPr>
              <w:t>.</w:t>
            </w:r>
            <w:r w:rsidRPr="006948C4">
              <w:rPr>
                <w:rFonts w:ascii="D2Coding" w:eastAsia="D2Coding" w:hAnsi="D2Coding" w:hint="eastAsia"/>
                <w:lang w:eastAsia="ko-KR"/>
              </w:rPr>
              <w:t>0</w:t>
            </w:r>
            <w:r w:rsidR="000615CE" w:rsidRPr="006948C4">
              <w:rPr>
                <w:rFonts w:ascii="D2Coding" w:eastAsia="D2Coding" w:hAnsi="D2Coding"/>
                <w:lang w:eastAsia="ko-KR"/>
              </w:rPr>
              <w:t>&gt;</w:t>
            </w:r>
          </w:p>
        </w:tc>
        <w:tc>
          <w:tcPr>
            <w:tcW w:w="3744" w:type="dxa"/>
            <w:vAlign w:val="center"/>
          </w:tcPr>
          <w:p w:rsidR="000615CE" w:rsidRPr="006948C4" w:rsidRDefault="005E5DFA" w:rsidP="006948C4">
            <w:pPr>
              <w:pStyle w:val="Tabletext"/>
              <w:jc w:val="center"/>
              <w:rPr>
                <w:rFonts w:ascii="D2Coding" w:eastAsia="D2Coding" w:hAnsi="D2Coding"/>
                <w:color w:val="FF0000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color w:val="FF0000"/>
                <w:lang w:eastAsia="ko-KR"/>
              </w:rPr>
              <w:t>스마트</w:t>
            </w:r>
            <w:r w:rsidRPr="006948C4">
              <w:rPr>
                <w:rFonts w:ascii="D2Coding" w:eastAsia="D2Coding" w:hAnsi="D2Coding" w:hint="eastAsia"/>
                <w:color w:val="FF0000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color w:val="FF0000"/>
                <w:lang w:eastAsia="ko-KR"/>
              </w:rPr>
              <w:t>홈</w:t>
            </w:r>
            <w:r w:rsidRPr="006948C4">
              <w:rPr>
                <w:rFonts w:ascii="D2Coding" w:eastAsia="D2Coding" w:hAnsi="D2Coding" w:hint="eastAsia"/>
                <w:color w:val="FF0000"/>
                <w:lang w:eastAsia="ko-KR"/>
              </w:rPr>
              <w:t xml:space="preserve"> </w:t>
            </w:r>
            <w:proofErr w:type="spellStart"/>
            <w:r w:rsidRPr="006948C4">
              <w:rPr>
                <w:rFonts w:ascii="D2Coding" w:eastAsia="D2Coding" w:hAnsi="D2Coding" w:hint="eastAsia"/>
                <w:color w:val="FF0000"/>
                <w:lang w:eastAsia="ko-KR"/>
              </w:rPr>
              <w:t>IoT</w:t>
            </w:r>
            <w:proofErr w:type="spellEnd"/>
            <w:r w:rsidRPr="006948C4">
              <w:rPr>
                <w:rFonts w:ascii="D2Coding" w:eastAsia="D2Coding" w:hAnsi="D2Coding" w:hint="eastAsia"/>
                <w:color w:val="FF0000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color w:val="FF0000"/>
                <w:lang w:eastAsia="ko-KR"/>
              </w:rPr>
              <w:t>시스템</w:t>
            </w:r>
            <w:r w:rsidRPr="006948C4">
              <w:rPr>
                <w:rFonts w:ascii="D2Coding" w:eastAsia="D2Coding" w:hAnsi="D2Coding" w:hint="eastAsia"/>
                <w:color w:val="FF0000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color w:val="FF0000"/>
                <w:lang w:eastAsia="ko-KR"/>
              </w:rPr>
              <w:t>구축</w:t>
            </w:r>
          </w:p>
        </w:tc>
        <w:tc>
          <w:tcPr>
            <w:tcW w:w="2304" w:type="dxa"/>
            <w:vAlign w:val="center"/>
          </w:tcPr>
          <w:p w:rsidR="000615CE" w:rsidRPr="006948C4" w:rsidRDefault="005E5DFA" w:rsidP="006948C4">
            <w:pPr>
              <w:pStyle w:val="Tabletext"/>
              <w:jc w:val="center"/>
              <w:rPr>
                <w:rFonts w:ascii="D2Coding" w:eastAsia="D2Coding" w:hAnsi="D2Coding"/>
                <w:color w:val="FF0000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color w:val="FF0000"/>
                <w:lang w:eastAsia="ko-KR"/>
              </w:rPr>
              <w:t>김기정</w:t>
            </w:r>
          </w:p>
        </w:tc>
      </w:tr>
      <w:tr w:rsidR="000615CE" w:rsidRPr="006948C4" w:rsidTr="006948C4">
        <w:tc>
          <w:tcPr>
            <w:tcW w:w="2304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lang w:eastAsia="ko-KR"/>
              </w:rPr>
            </w:pPr>
          </w:p>
        </w:tc>
        <w:tc>
          <w:tcPr>
            <w:tcW w:w="1152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lang w:eastAsia="ko-KR"/>
              </w:rPr>
            </w:pPr>
          </w:p>
        </w:tc>
        <w:tc>
          <w:tcPr>
            <w:tcW w:w="3744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lang w:eastAsia="ko-KR"/>
              </w:rPr>
            </w:pPr>
          </w:p>
        </w:tc>
        <w:tc>
          <w:tcPr>
            <w:tcW w:w="2304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lang w:eastAsia="ko-KR"/>
              </w:rPr>
            </w:pPr>
          </w:p>
        </w:tc>
      </w:tr>
      <w:tr w:rsidR="000615CE" w:rsidRPr="006948C4" w:rsidTr="006948C4">
        <w:tc>
          <w:tcPr>
            <w:tcW w:w="2304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lang w:eastAsia="ko-KR"/>
              </w:rPr>
            </w:pPr>
          </w:p>
        </w:tc>
        <w:tc>
          <w:tcPr>
            <w:tcW w:w="1152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lang w:eastAsia="ko-KR"/>
              </w:rPr>
            </w:pPr>
          </w:p>
        </w:tc>
        <w:tc>
          <w:tcPr>
            <w:tcW w:w="3744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lang w:eastAsia="ko-KR"/>
              </w:rPr>
            </w:pPr>
          </w:p>
        </w:tc>
        <w:tc>
          <w:tcPr>
            <w:tcW w:w="2304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lang w:eastAsia="ko-KR"/>
              </w:rPr>
            </w:pPr>
          </w:p>
        </w:tc>
      </w:tr>
      <w:tr w:rsidR="000615CE" w:rsidRPr="006948C4" w:rsidTr="006948C4">
        <w:tc>
          <w:tcPr>
            <w:tcW w:w="2304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lang w:eastAsia="ko-KR"/>
              </w:rPr>
            </w:pPr>
          </w:p>
        </w:tc>
        <w:tc>
          <w:tcPr>
            <w:tcW w:w="1152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lang w:eastAsia="ko-KR"/>
              </w:rPr>
            </w:pPr>
          </w:p>
        </w:tc>
        <w:tc>
          <w:tcPr>
            <w:tcW w:w="3744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lang w:eastAsia="ko-KR"/>
              </w:rPr>
            </w:pPr>
          </w:p>
        </w:tc>
        <w:tc>
          <w:tcPr>
            <w:tcW w:w="2304" w:type="dxa"/>
            <w:vAlign w:val="center"/>
          </w:tcPr>
          <w:p w:rsidR="000615CE" w:rsidRPr="006948C4" w:rsidRDefault="000615CE" w:rsidP="006948C4">
            <w:pPr>
              <w:pStyle w:val="Tabletext"/>
              <w:jc w:val="center"/>
              <w:rPr>
                <w:rFonts w:ascii="D2Coding" w:eastAsia="D2Coding" w:hAnsi="D2Coding" w:cs="Times New Roman"/>
                <w:lang w:eastAsia="ko-KR"/>
              </w:rPr>
            </w:pPr>
          </w:p>
        </w:tc>
      </w:tr>
    </w:tbl>
    <w:p w:rsidR="000615CE" w:rsidRPr="006948C4" w:rsidRDefault="000615CE" w:rsidP="005E5DFA">
      <w:pPr>
        <w:rPr>
          <w:rFonts w:ascii="D2Coding" w:eastAsia="D2Coding" w:hAnsi="D2Coding" w:cs="Times New Roman"/>
          <w:lang w:eastAsia="ko-KR"/>
        </w:rPr>
      </w:pPr>
    </w:p>
    <w:p w:rsidR="006948C4" w:rsidRDefault="006948C4" w:rsidP="005E5DFA">
      <w:pPr>
        <w:pStyle w:val="a3"/>
        <w:jc w:val="left"/>
        <w:rPr>
          <w:rFonts w:ascii="D2Coding" w:eastAsia="D2Coding" w:hAnsi="D2Coding" w:cs="Times New Roman" w:hint="eastAsia"/>
          <w:sz w:val="20"/>
          <w:szCs w:val="20"/>
          <w:lang w:eastAsia="ko-KR"/>
        </w:rPr>
      </w:pPr>
    </w:p>
    <w:p w:rsidR="000615CE" w:rsidRPr="006948C4" w:rsidRDefault="000615CE" w:rsidP="005E5DFA">
      <w:pPr>
        <w:pStyle w:val="a3"/>
        <w:jc w:val="left"/>
        <w:rPr>
          <w:rFonts w:ascii="D2Coding" w:eastAsia="D2Coding" w:hAnsi="D2Coding" w:cs="Times New Roman"/>
          <w:sz w:val="20"/>
          <w:szCs w:val="20"/>
          <w:lang w:eastAsia="ko-KR"/>
        </w:rPr>
      </w:pPr>
      <w:r w:rsidRPr="006948C4">
        <w:rPr>
          <w:rFonts w:ascii="D2Coding" w:eastAsia="D2Coding" w:hAnsi="D2Coding" w:cs="Times New Roman"/>
          <w:sz w:val="20"/>
          <w:szCs w:val="20"/>
          <w:lang w:eastAsia="ko-KR"/>
        </w:rPr>
        <w:br w:type="page"/>
      </w:r>
      <w:r w:rsidRPr="006948C4">
        <w:rPr>
          <w:rFonts w:ascii="D2Coding" w:eastAsia="D2Coding" w:hAnsi="D2Coding" w:cs="바탕" w:hint="eastAsia"/>
          <w:sz w:val="40"/>
          <w:szCs w:val="20"/>
          <w:lang w:eastAsia="ko-KR"/>
        </w:rPr>
        <w:t>목차</w:t>
      </w:r>
    </w:p>
    <w:p w:rsidR="00A44CC3" w:rsidRPr="006948C4" w:rsidRDefault="00A735DE" w:rsidP="005E5DFA">
      <w:pPr>
        <w:pStyle w:val="10"/>
        <w:tabs>
          <w:tab w:val="left" w:pos="432"/>
        </w:tabs>
        <w:rPr>
          <w:rFonts w:ascii="D2Coding" w:eastAsia="D2Coding" w:hAnsi="D2Coding" w:cstheme="minorBidi"/>
          <w:noProof/>
          <w:kern w:val="2"/>
          <w:lang w:eastAsia="ko-KR"/>
        </w:rPr>
      </w:pPr>
      <w:r w:rsidRPr="006948C4">
        <w:rPr>
          <w:rFonts w:ascii="D2Coding" w:eastAsia="D2Coding" w:hAnsi="D2Coding"/>
          <w:b/>
          <w:bCs/>
        </w:rPr>
        <w:fldChar w:fldCharType="begin"/>
      </w:r>
      <w:r w:rsidR="000615CE" w:rsidRPr="006948C4">
        <w:rPr>
          <w:rFonts w:ascii="D2Coding" w:eastAsia="D2Coding" w:hAnsi="D2Coding"/>
          <w:b/>
          <w:bCs/>
          <w:lang w:eastAsia="ko-KR"/>
        </w:rPr>
        <w:instrText xml:space="preserve"> TOC \o "1-3" \h \z </w:instrText>
      </w:r>
      <w:r w:rsidRPr="006948C4">
        <w:rPr>
          <w:rFonts w:ascii="D2Coding" w:eastAsia="D2Coding" w:hAnsi="D2Coding"/>
          <w:b/>
          <w:bCs/>
        </w:rPr>
        <w:fldChar w:fldCharType="separate"/>
      </w:r>
      <w:hyperlink w:anchor="_Toc467492720" w:history="1">
        <w:r w:rsidR="00A44CC3" w:rsidRPr="006948C4">
          <w:rPr>
            <w:rStyle w:val="ae"/>
            <w:rFonts w:ascii="D2Coding" w:eastAsia="D2Coding" w:hAnsi="D2Coding" w:cs="Times New Roman"/>
            <w:noProof/>
            <w:lang w:eastAsia="ko-KR"/>
          </w:rPr>
          <w:t>1.</w:t>
        </w:r>
        <w:r w:rsidR="00A44CC3" w:rsidRPr="006948C4">
          <w:rPr>
            <w:rFonts w:ascii="D2Coding" w:eastAsia="D2Coding" w:hAnsi="D2Coding" w:cstheme="minorBidi"/>
            <w:noProof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소개</w:t>
        </w:r>
        <w:r w:rsidR="00A44CC3" w:rsidRPr="006948C4">
          <w:rPr>
            <w:rFonts w:ascii="D2Coding" w:eastAsia="D2Coding" w:hAnsi="D2Coding"/>
            <w:noProof/>
            <w:webHidden/>
          </w:rPr>
          <w:tab/>
        </w:r>
        <w:r w:rsidRPr="006948C4">
          <w:rPr>
            <w:rFonts w:ascii="D2Coding" w:eastAsia="D2Coding" w:hAnsi="D2Coding"/>
            <w:noProof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noProof/>
            <w:webHidden/>
          </w:rPr>
          <w:instrText xml:space="preserve"> PAGEREF _Toc467492720 \h </w:instrText>
        </w:r>
        <w:r w:rsidRPr="006948C4">
          <w:rPr>
            <w:rFonts w:ascii="D2Coding" w:eastAsia="D2Coding" w:hAnsi="D2Coding"/>
            <w:noProof/>
            <w:webHidden/>
          </w:rPr>
        </w:r>
        <w:r w:rsidRPr="006948C4">
          <w:rPr>
            <w:rFonts w:ascii="D2Coding" w:eastAsia="D2Coding" w:hAnsi="D2Coding"/>
            <w:noProof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noProof/>
            <w:webHidden/>
          </w:rPr>
          <w:t>4</w:t>
        </w:r>
        <w:r w:rsidRPr="006948C4">
          <w:rPr>
            <w:rFonts w:ascii="D2Coding" w:eastAsia="D2Coding" w:hAnsi="D2Coding"/>
            <w:noProof/>
            <w:webHidden/>
          </w:rPr>
          <w:fldChar w:fldCharType="end"/>
        </w:r>
      </w:hyperlink>
    </w:p>
    <w:p w:rsidR="00A44CC3" w:rsidRPr="006948C4" w:rsidRDefault="006F5682" w:rsidP="005E5DFA">
      <w:pPr>
        <w:pStyle w:val="20"/>
        <w:tabs>
          <w:tab w:val="left" w:pos="990"/>
        </w:tabs>
        <w:rPr>
          <w:rFonts w:ascii="D2Coding" w:eastAsia="D2Coding" w:hAnsi="D2Coding" w:cstheme="minorBidi"/>
          <w:noProof/>
          <w:kern w:val="2"/>
          <w:lang w:eastAsia="ko-KR"/>
        </w:rPr>
      </w:pPr>
      <w:hyperlink w:anchor="_Toc467492721" w:history="1"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>1.1</w:t>
        </w:r>
        <w:r w:rsidR="00A44CC3" w:rsidRPr="006948C4">
          <w:rPr>
            <w:rFonts w:ascii="D2Coding" w:eastAsia="D2Coding" w:hAnsi="D2Coding" w:cstheme="minorBidi"/>
            <w:noProof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목적</w:t>
        </w:r>
        <w:r w:rsidR="00A44CC3" w:rsidRPr="006948C4">
          <w:rPr>
            <w:rFonts w:ascii="D2Coding" w:eastAsia="D2Coding" w:hAnsi="D2Coding"/>
            <w:noProof/>
            <w:webHidden/>
          </w:rPr>
          <w:tab/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noProof/>
            <w:webHidden/>
          </w:rPr>
          <w:instrText xml:space="preserve"> PAGEREF _Toc467492721 \h </w:instrText>
        </w:r>
        <w:r w:rsidR="00A735DE" w:rsidRPr="006948C4">
          <w:rPr>
            <w:rFonts w:ascii="D2Coding" w:eastAsia="D2Coding" w:hAnsi="D2Coding"/>
            <w:noProof/>
            <w:webHidden/>
          </w:rPr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noProof/>
            <w:webHidden/>
          </w:rPr>
          <w:t>4</w:t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end"/>
        </w:r>
      </w:hyperlink>
    </w:p>
    <w:p w:rsidR="00A44CC3" w:rsidRPr="006948C4" w:rsidRDefault="006F5682" w:rsidP="005E5DFA">
      <w:pPr>
        <w:pStyle w:val="20"/>
        <w:tabs>
          <w:tab w:val="left" w:pos="990"/>
        </w:tabs>
        <w:rPr>
          <w:rFonts w:ascii="D2Coding" w:eastAsia="D2Coding" w:hAnsi="D2Coding" w:cstheme="minorBidi"/>
          <w:noProof/>
          <w:kern w:val="2"/>
          <w:lang w:eastAsia="ko-KR"/>
        </w:rPr>
      </w:pPr>
      <w:hyperlink w:anchor="_Toc467492722" w:history="1"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>1.2</w:t>
        </w:r>
        <w:r w:rsidR="00A44CC3" w:rsidRPr="006948C4">
          <w:rPr>
            <w:rFonts w:ascii="D2Coding" w:eastAsia="D2Coding" w:hAnsi="D2Coding" w:cstheme="minorBidi"/>
            <w:noProof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범위</w:t>
        </w:r>
        <w:r w:rsidR="00A44CC3" w:rsidRPr="006948C4">
          <w:rPr>
            <w:rFonts w:ascii="D2Coding" w:eastAsia="D2Coding" w:hAnsi="D2Coding"/>
            <w:noProof/>
            <w:webHidden/>
          </w:rPr>
          <w:tab/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noProof/>
            <w:webHidden/>
          </w:rPr>
          <w:instrText xml:space="preserve"> PAGEREF _Toc467492722 \h </w:instrText>
        </w:r>
        <w:r w:rsidR="00A735DE" w:rsidRPr="006948C4">
          <w:rPr>
            <w:rFonts w:ascii="D2Coding" w:eastAsia="D2Coding" w:hAnsi="D2Coding"/>
            <w:noProof/>
            <w:webHidden/>
          </w:rPr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noProof/>
            <w:webHidden/>
          </w:rPr>
          <w:t>4</w:t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end"/>
        </w:r>
      </w:hyperlink>
    </w:p>
    <w:p w:rsidR="00A44CC3" w:rsidRPr="006948C4" w:rsidRDefault="006F5682" w:rsidP="005E5DFA">
      <w:pPr>
        <w:pStyle w:val="20"/>
        <w:tabs>
          <w:tab w:val="left" w:pos="990"/>
        </w:tabs>
        <w:rPr>
          <w:rFonts w:ascii="D2Coding" w:eastAsia="D2Coding" w:hAnsi="D2Coding" w:cstheme="minorBidi"/>
          <w:noProof/>
          <w:kern w:val="2"/>
          <w:lang w:eastAsia="ko-KR"/>
        </w:rPr>
      </w:pPr>
      <w:hyperlink w:anchor="_Toc467492723" w:history="1"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>1.3</w:t>
        </w:r>
        <w:r w:rsidR="00A44CC3" w:rsidRPr="006948C4">
          <w:rPr>
            <w:rFonts w:ascii="D2Coding" w:eastAsia="D2Coding" w:hAnsi="D2Coding" w:cstheme="minorBidi"/>
            <w:noProof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참조</w:t>
        </w:r>
        <w:r w:rsidR="00A44CC3" w:rsidRPr="006948C4">
          <w:rPr>
            <w:rFonts w:ascii="D2Coding" w:eastAsia="D2Coding" w:hAnsi="D2Coding"/>
            <w:noProof/>
            <w:webHidden/>
          </w:rPr>
          <w:tab/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noProof/>
            <w:webHidden/>
          </w:rPr>
          <w:instrText xml:space="preserve"> PAGEREF _Toc467492723 \h </w:instrText>
        </w:r>
        <w:r w:rsidR="00A735DE" w:rsidRPr="006948C4">
          <w:rPr>
            <w:rFonts w:ascii="D2Coding" w:eastAsia="D2Coding" w:hAnsi="D2Coding"/>
            <w:noProof/>
            <w:webHidden/>
          </w:rPr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noProof/>
            <w:webHidden/>
          </w:rPr>
          <w:t>4</w:t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end"/>
        </w:r>
      </w:hyperlink>
    </w:p>
    <w:p w:rsidR="00A44CC3" w:rsidRPr="006948C4" w:rsidRDefault="006F5682" w:rsidP="005E5DFA">
      <w:pPr>
        <w:pStyle w:val="10"/>
        <w:tabs>
          <w:tab w:val="left" w:pos="432"/>
        </w:tabs>
        <w:rPr>
          <w:rFonts w:ascii="D2Coding" w:eastAsia="D2Coding" w:hAnsi="D2Coding" w:cstheme="minorBidi"/>
          <w:noProof/>
          <w:kern w:val="2"/>
          <w:lang w:eastAsia="ko-KR"/>
        </w:rPr>
      </w:pPr>
      <w:hyperlink w:anchor="_Toc467492724" w:history="1">
        <w:r w:rsidR="00A44CC3" w:rsidRPr="006948C4">
          <w:rPr>
            <w:rStyle w:val="ae"/>
            <w:rFonts w:ascii="D2Coding" w:eastAsia="D2Coding" w:hAnsi="D2Coding" w:cs="Times New Roman"/>
            <w:noProof/>
            <w:lang w:eastAsia="ko-KR"/>
          </w:rPr>
          <w:t>2.</w:t>
        </w:r>
        <w:r w:rsidR="00A44CC3" w:rsidRPr="006948C4">
          <w:rPr>
            <w:rFonts w:ascii="D2Coding" w:eastAsia="D2Coding" w:hAnsi="D2Coding" w:cstheme="minorBidi"/>
            <w:noProof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위치</w:t>
        </w:r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 xml:space="preserve"> </w:t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지정</w:t>
        </w:r>
        <w:r w:rsidR="00A44CC3" w:rsidRPr="006948C4">
          <w:rPr>
            <w:rFonts w:ascii="D2Coding" w:eastAsia="D2Coding" w:hAnsi="D2Coding"/>
            <w:noProof/>
            <w:webHidden/>
          </w:rPr>
          <w:tab/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noProof/>
            <w:webHidden/>
          </w:rPr>
          <w:instrText xml:space="preserve"> PAGEREF _Toc467492724 \h </w:instrText>
        </w:r>
        <w:r w:rsidR="00A735DE" w:rsidRPr="006948C4">
          <w:rPr>
            <w:rFonts w:ascii="D2Coding" w:eastAsia="D2Coding" w:hAnsi="D2Coding"/>
            <w:noProof/>
            <w:webHidden/>
          </w:rPr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noProof/>
            <w:webHidden/>
          </w:rPr>
          <w:t>5</w:t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end"/>
        </w:r>
      </w:hyperlink>
    </w:p>
    <w:p w:rsidR="00A44CC3" w:rsidRPr="006948C4" w:rsidRDefault="006F5682" w:rsidP="005E5DFA">
      <w:pPr>
        <w:pStyle w:val="20"/>
        <w:tabs>
          <w:tab w:val="left" w:pos="990"/>
        </w:tabs>
        <w:rPr>
          <w:rFonts w:ascii="D2Coding" w:eastAsia="D2Coding" w:hAnsi="D2Coding" w:cstheme="minorBidi"/>
          <w:noProof/>
          <w:kern w:val="2"/>
          <w:lang w:eastAsia="ko-KR"/>
        </w:rPr>
      </w:pPr>
      <w:hyperlink w:anchor="_Toc467492725" w:history="1"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>2.1</w:t>
        </w:r>
        <w:r w:rsidR="00A44CC3" w:rsidRPr="006948C4">
          <w:rPr>
            <w:rFonts w:ascii="D2Coding" w:eastAsia="D2Coding" w:hAnsi="D2Coding" w:cstheme="minorBidi"/>
            <w:noProof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비즈니스</w:t>
        </w:r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 xml:space="preserve"> </w:t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기회</w:t>
        </w:r>
        <w:r w:rsidR="00A44CC3" w:rsidRPr="006948C4">
          <w:rPr>
            <w:rFonts w:ascii="D2Coding" w:eastAsia="D2Coding" w:hAnsi="D2Coding"/>
            <w:noProof/>
            <w:webHidden/>
          </w:rPr>
          <w:tab/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noProof/>
            <w:webHidden/>
          </w:rPr>
          <w:instrText xml:space="preserve"> PAGEREF _Toc467492725 \h </w:instrText>
        </w:r>
        <w:r w:rsidR="00A735DE" w:rsidRPr="006948C4">
          <w:rPr>
            <w:rFonts w:ascii="D2Coding" w:eastAsia="D2Coding" w:hAnsi="D2Coding"/>
            <w:noProof/>
            <w:webHidden/>
          </w:rPr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noProof/>
            <w:webHidden/>
          </w:rPr>
          <w:t>5</w:t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end"/>
        </w:r>
      </w:hyperlink>
    </w:p>
    <w:p w:rsidR="00A44CC3" w:rsidRPr="006948C4" w:rsidRDefault="006F5682" w:rsidP="005E5DFA">
      <w:pPr>
        <w:pStyle w:val="20"/>
        <w:tabs>
          <w:tab w:val="left" w:pos="990"/>
        </w:tabs>
        <w:rPr>
          <w:rFonts w:ascii="D2Coding" w:eastAsia="D2Coding" w:hAnsi="D2Coding" w:cstheme="minorBidi"/>
          <w:noProof/>
          <w:kern w:val="2"/>
          <w:lang w:eastAsia="ko-KR"/>
        </w:rPr>
      </w:pPr>
      <w:hyperlink w:anchor="_Toc467492726" w:history="1">
        <w:r w:rsidR="00A44CC3" w:rsidRPr="006948C4">
          <w:rPr>
            <w:rStyle w:val="ae"/>
            <w:rFonts w:ascii="D2Coding" w:eastAsia="D2Coding" w:hAnsi="D2Coding" w:cs="Times New Roman"/>
            <w:noProof/>
            <w:lang w:eastAsia="ko-KR"/>
          </w:rPr>
          <w:t>2.2</w:t>
        </w:r>
        <w:r w:rsidR="00A44CC3" w:rsidRPr="006948C4">
          <w:rPr>
            <w:rFonts w:ascii="D2Coding" w:eastAsia="D2Coding" w:hAnsi="D2Coding" w:cstheme="minorBidi"/>
            <w:noProof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문제점</w:t>
        </w:r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 xml:space="preserve"> </w:t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설명</w:t>
        </w:r>
        <w:r w:rsidR="00A44CC3" w:rsidRPr="006948C4">
          <w:rPr>
            <w:rFonts w:ascii="D2Coding" w:eastAsia="D2Coding" w:hAnsi="D2Coding"/>
            <w:noProof/>
            <w:webHidden/>
          </w:rPr>
          <w:tab/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noProof/>
            <w:webHidden/>
          </w:rPr>
          <w:instrText xml:space="preserve"> PAGEREF _Toc467492726 \h </w:instrText>
        </w:r>
        <w:r w:rsidR="00A735DE" w:rsidRPr="006948C4">
          <w:rPr>
            <w:rFonts w:ascii="D2Coding" w:eastAsia="D2Coding" w:hAnsi="D2Coding"/>
            <w:noProof/>
            <w:webHidden/>
          </w:rPr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noProof/>
            <w:webHidden/>
          </w:rPr>
          <w:t>5</w:t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end"/>
        </w:r>
      </w:hyperlink>
    </w:p>
    <w:p w:rsidR="00A44CC3" w:rsidRPr="006948C4" w:rsidRDefault="006F5682" w:rsidP="005E5DFA">
      <w:pPr>
        <w:pStyle w:val="10"/>
        <w:tabs>
          <w:tab w:val="left" w:pos="432"/>
        </w:tabs>
        <w:rPr>
          <w:rFonts w:ascii="D2Coding" w:eastAsia="D2Coding" w:hAnsi="D2Coding" w:cstheme="minorBidi"/>
          <w:noProof/>
          <w:kern w:val="2"/>
          <w:lang w:eastAsia="ko-KR"/>
        </w:rPr>
      </w:pPr>
      <w:hyperlink w:anchor="_Toc467492727" w:history="1">
        <w:r w:rsidR="00A44CC3" w:rsidRPr="006948C4">
          <w:rPr>
            <w:rStyle w:val="ae"/>
            <w:rFonts w:ascii="D2Coding" w:eastAsia="D2Coding" w:hAnsi="D2Coding" w:cs="Times New Roman"/>
            <w:noProof/>
            <w:lang w:eastAsia="ko-KR"/>
          </w:rPr>
          <w:t>3.</w:t>
        </w:r>
        <w:r w:rsidR="00A44CC3" w:rsidRPr="006948C4">
          <w:rPr>
            <w:rFonts w:ascii="D2Coding" w:eastAsia="D2Coding" w:hAnsi="D2Coding" w:cstheme="minorBidi"/>
            <w:noProof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이해</w:t>
        </w:r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 xml:space="preserve"> </w:t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당사자</w:t>
        </w:r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 xml:space="preserve">(stakeholder) </w:t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및</w:t>
        </w:r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 xml:space="preserve"> </w:t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고객</w:t>
        </w:r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 xml:space="preserve"> </w:t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설명</w:t>
        </w:r>
        <w:r w:rsidR="00A44CC3" w:rsidRPr="006948C4">
          <w:rPr>
            <w:rFonts w:ascii="D2Coding" w:eastAsia="D2Coding" w:hAnsi="D2Coding"/>
            <w:noProof/>
            <w:webHidden/>
          </w:rPr>
          <w:tab/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noProof/>
            <w:webHidden/>
          </w:rPr>
          <w:instrText xml:space="preserve"> PAGEREF _Toc467492727 \h </w:instrText>
        </w:r>
        <w:r w:rsidR="00A735DE" w:rsidRPr="006948C4">
          <w:rPr>
            <w:rFonts w:ascii="D2Coding" w:eastAsia="D2Coding" w:hAnsi="D2Coding"/>
            <w:noProof/>
            <w:webHidden/>
          </w:rPr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noProof/>
            <w:webHidden/>
          </w:rPr>
          <w:t>5</w:t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end"/>
        </w:r>
      </w:hyperlink>
    </w:p>
    <w:p w:rsidR="00A44CC3" w:rsidRPr="006948C4" w:rsidRDefault="006F5682" w:rsidP="005E5DFA">
      <w:pPr>
        <w:pStyle w:val="20"/>
        <w:tabs>
          <w:tab w:val="left" w:pos="990"/>
        </w:tabs>
        <w:rPr>
          <w:rFonts w:ascii="D2Coding" w:eastAsia="D2Coding" w:hAnsi="D2Coding" w:cstheme="minorBidi"/>
          <w:noProof/>
          <w:kern w:val="2"/>
          <w:lang w:eastAsia="ko-KR"/>
        </w:rPr>
      </w:pPr>
      <w:hyperlink w:anchor="_Toc467492728" w:history="1">
        <w:r w:rsidR="00A44CC3" w:rsidRPr="006948C4">
          <w:rPr>
            <w:rStyle w:val="ae"/>
            <w:rFonts w:ascii="D2Coding" w:eastAsia="D2Coding" w:hAnsi="D2Coding" w:cs="Times New Roman"/>
            <w:noProof/>
            <w:lang w:eastAsia="ko-KR"/>
          </w:rPr>
          <w:t>3.1</w:t>
        </w:r>
        <w:r w:rsidR="00A44CC3" w:rsidRPr="006948C4">
          <w:rPr>
            <w:rFonts w:ascii="D2Coding" w:eastAsia="D2Coding" w:hAnsi="D2Coding" w:cstheme="minorBidi"/>
            <w:noProof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시장</w:t>
        </w:r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 xml:space="preserve"> </w:t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통계</w:t>
        </w:r>
        <w:r w:rsidR="00A44CC3" w:rsidRPr="006948C4">
          <w:rPr>
            <w:rFonts w:ascii="D2Coding" w:eastAsia="D2Coding" w:hAnsi="D2Coding"/>
            <w:noProof/>
            <w:webHidden/>
          </w:rPr>
          <w:tab/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noProof/>
            <w:webHidden/>
          </w:rPr>
          <w:instrText xml:space="preserve"> PAGEREF _Toc467492728 \h </w:instrText>
        </w:r>
        <w:r w:rsidR="00A735DE" w:rsidRPr="006948C4">
          <w:rPr>
            <w:rFonts w:ascii="D2Coding" w:eastAsia="D2Coding" w:hAnsi="D2Coding"/>
            <w:noProof/>
            <w:webHidden/>
          </w:rPr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noProof/>
            <w:webHidden/>
          </w:rPr>
          <w:t>5</w:t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end"/>
        </w:r>
      </w:hyperlink>
    </w:p>
    <w:p w:rsidR="00A44CC3" w:rsidRPr="006948C4" w:rsidRDefault="006F5682" w:rsidP="005E5DFA">
      <w:pPr>
        <w:pStyle w:val="20"/>
        <w:tabs>
          <w:tab w:val="left" w:pos="990"/>
        </w:tabs>
        <w:rPr>
          <w:rFonts w:ascii="D2Coding" w:eastAsia="D2Coding" w:hAnsi="D2Coding" w:cstheme="minorBidi"/>
          <w:noProof/>
          <w:kern w:val="2"/>
          <w:lang w:eastAsia="ko-KR"/>
        </w:rPr>
      </w:pPr>
      <w:hyperlink w:anchor="_Toc467492729" w:history="1"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>3.2</w:t>
        </w:r>
        <w:r w:rsidR="00A44CC3" w:rsidRPr="006948C4">
          <w:rPr>
            <w:rFonts w:ascii="D2Coding" w:eastAsia="D2Coding" w:hAnsi="D2Coding" w:cstheme="minorBidi"/>
            <w:noProof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해</w:t>
        </w:r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 xml:space="preserve"> </w:t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당사자</w:t>
        </w:r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 xml:space="preserve"> </w:t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프로파일</w:t>
        </w:r>
        <w:r w:rsidR="00A44CC3" w:rsidRPr="006948C4">
          <w:rPr>
            <w:rFonts w:ascii="D2Coding" w:eastAsia="D2Coding" w:hAnsi="D2Coding"/>
            <w:noProof/>
            <w:webHidden/>
          </w:rPr>
          <w:tab/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noProof/>
            <w:webHidden/>
          </w:rPr>
          <w:instrText xml:space="preserve"> PAGEREF _Toc467492729 \h </w:instrText>
        </w:r>
        <w:r w:rsidR="00A735DE" w:rsidRPr="006948C4">
          <w:rPr>
            <w:rFonts w:ascii="D2Coding" w:eastAsia="D2Coding" w:hAnsi="D2Coding"/>
            <w:noProof/>
            <w:webHidden/>
          </w:rPr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noProof/>
            <w:webHidden/>
          </w:rPr>
          <w:t>5</w:t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end"/>
        </w:r>
      </w:hyperlink>
    </w:p>
    <w:p w:rsidR="00A44CC3" w:rsidRPr="006948C4" w:rsidRDefault="006F5682" w:rsidP="005E5DFA">
      <w:pPr>
        <w:pStyle w:val="30"/>
        <w:tabs>
          <w:tab w:val="left" w:pos="1718"/>
        </w:tabs>
        <w:rPr>
          <w:rFonts w:ascii="D2Coding" w:eastAsia="D2Coding" w:hAnsi="D2Coding" w:cstheme="minorBidi"/>
          <w:kern w:val="2"/>
          <w:lang w:eastAsia="ko-KR"/>
        </w:rPr>
      </w:pPr>
      <w:hyperlink w:anchor="_Toc467492730" w:history="1">
        <w:r w:rsidR="00A44CC3" w:rsidRPr="006948C4">
          <w:rPr>
            <w:rStyle w:val="ae"/>
            <w:rFonts w:ascii="D2Coding" w:eastAsia="D2Coding" w:hAnsi="D2Coding"/>
            <w:lang w:eastAsia="ko-KR"/>
          </w:rPr>
          <w:t>3.2.1</w:t>
        </w:r>
        <w:r w:rsidR="00A44CC3" w:rsidRPr="006948C4">
          <w:rPr>
            <w:rFonts w:ascii="D2Coding" w:eastAsia="D2Coding" w:hAnsi="D2Coding" w:cstheme="minorBidi"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lang w:eastAsia="ko-KR"/>
          </w:rPr>
          <w:t>홍길동</w:t>
        </w:r>
        <w:r w:rsidR="00A44CC3" w:rsidRPr="006948C4">
          <w:rPr>
            <w:rFonts w:ascii="D2Coding" w:eastAsia="D2Coding" w:hAnsi="D2Coding"/>
            <w:webHidden/>
          </w:rPr>
          <w:tab/>
        </w:r>
        <w:r w:rsidR="00A735DE" w:rsidRPr="006948C4">
          <w:rPr>
            <w:rFonts w:ascii="D2Coding" w:eastAsia="D2Coding" w:hAnsi="D2Coding"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webHidden/>
          </w:rPr>
          <w:instrText xml:space="preserve"> PAGEREF _Toc467492730 \h </w:instrText>
        </w:r>
        <w:r w:rsidR="00A735DE" w:rsidRPr="006948C4">
          <w:rPr>
            <w:rFonts w:ascii="D2Coding" w:eastAsia="D2Coding" w:hAnsi="D2Coding"/>
            <w:webHidden/>
          </w:rPr>
        </w:r>
        <w:r w:rsidR="00A735DE" w:rsidRPr="006948C4">
          <w:rPr>
            <w:rFonts w:ascii="D2Coding" w:eastAsia="D2Coding" w:hAnsi="D2Coding"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webHidden/>
          </w:rPr>
          <w:t>6</w:t>
        </w:r>
        <w:r w:rsidR="00A735DE" w:rsidRPr="006948C4">
          <w:rPr>
            <w:rFonts w:ascii="D2Coding" w:eastAsia="D2Coding" w:hAnsi="D2Coding"/>
            <w:webHidden/>
          </w:rPr>
          <w:fldChar w:fldCharType="end"/>
        </w:r>
      </w:hyperlink>
    </w:p>
    <w:p w:rsidR="00A44CC3" w:rsidRPr="006948C4" w:rsidRDefault="006F5682" w:rsidP="005E5DFA">
      <w:pPr>
        <w:pStyle w:val="30"/>
        <w:tabs>
          <w:tab w:val="left" w:pos="1718"/>
        </w:tabs>
        <w:rPr>
          <w:rFonts w:ascii="D2Coding" w:eastAsia="D2Coding" w:hAnsi="D2Coding" w:cstheme="minorBidi"/>
          <w:kern w:val="2"/>
          <w:lang w:eastAsia="ko-KR"/>
        </w:rPr>
      </w:pPr>
      <w:hyperlink w:anchor="_Toc467492731" w:history="1">
        <w:r w:rsidR="00A44CC3" w:rsidRPr="006948C4">
          <w:rPr>
            <w:rStyle w:val="ae"/>
            <w:rFonts w:ascii="D2Coding" w:eastAsia="D2Coding" w:hAnsi="D2Coding"/>
            <w:lang w:eastAsia="ko-KR"/>
          </w:rPr>
          <w:t>3.2.2</w:t>
        </w:r>
        <w:r w:rsidR="00A44CC3" w:rsidRPr="006948C4">
          <w:rPr>
            <w:rFonts w:ascii="D2Coding" w:eastAsia="D2Coding" w:hAnsi="D2Coding" w:cstheme="minorBidi"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lang w:eastAsia="ko-KR"/>
          </w:rPr>
          <w:t>황희</w:t>
        </w:r>
        <w:r w:rsidR="00A44CC3" w:rsidRPr="006948C4">
          <w:rPr>
            <w:rFonts w:ascii="D2Coding" w:eastAsia="D2Coding" w:hAnsi="D2Coding"/>
            <w:webHidden/>
          </w:rPr>
          <w:tab/>
        </w:r>
        <w:r w:rsidR="00A735DE" w:rsidRPr="006948C4">
          <w:rPr>
            <w:rFonts w:ascii="D2Coding" w:eastAsia="D2Coding" w:hAnsi="D2Coding"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webHidden/>
          </w:rPr>
          <w:instrText xml:space="preserve"> PAGEREF _Toc467492731 \h </w:instrText>
        </w:r>
        <w:r w:rsidR="00A735DE" w:rsidRPr="006948C4">
          <w:rPr>
            <w:rFonts w:ascii="D2Coding" w:eastAsia="D2Coding" w:hAnsi="D2Coding"/>
            <w:webHidden/>
          </w:rPr>
        </w:r>
        <w:r w:rsidR="00A735DE" w:rsidRPr="006948C4">
          <w:rPr>
            <w:rFonts w:ascii="D2Coding" w:eastAsia="D2Coding" w:hAnsi="D2Coding"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webHidden/>
          </w:rPr>
          <w:t>6</w:t>
        </w:r>
        <w:r w:rsidR="00A735DE" w:rsidRPr="006948C4">
          <w:rPr>
            <w:rFonts w:ascii="D2Coding" w:eastAsia="D2Coding" w:hAnsi="D2Coding"/>
            <w:webHidden/>
          </w:rPr>
          <w:fldChar w:fldCharType="end"/>
        </w:r>
      </w:hyperlink>
    </w:p>
    <w:p w:rsidR="00A44CC3" w:rsidRPr="006948C4" w:rsidRDefault="006F5682" w:rsidP="005E5DFA">
      <w:pPr>
        <w:pStyle w:val="20"/>
        <w:tabs>
          <w:tab w:val="left" w:pos="990"/>
        </w:tabs>
        <w:rPr>
          <w:rFonts w:ascii="D2Coding" w:eastAsia="D2Coding" w:hAnsi="D2Coding" w:cstheme="minorBidi"/>
          <w:noProof/>
          <w:kern w:val="2"/>
          <w:lang w:eastAsia="ko-KR"/>
        </w:rPr>
      </w:pPr>
      <w:hyperlink w:anchor="_Toc467492732" w:history="1"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>3.3</w:t>
        </w:r>
        <w:r w:rsidR="00A44CC3" w:rsidRPr="006948C4">
          <w:rPr>
            <w:rFonts w:ascii="D2Coding" w:eastAsia="D2Coding" w:hAnsi="D2Coding" w:cstheme="minorBidi"/>
            <w:noProof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고객</w:t>
        </w:r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 xml:space="preserve"> </w:t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프로파일</w:t>
        </w:r>
        <w:r w:rsidR="00A44CC3" w:rsidRPr="006948C4">
          <w:rPr>
            <w:rFonts w:ascii="D2Coding" w:eastAsia="D2Coding" w:hAnsi="D2Coding"/>
            <w:noProof/>
            <w:webHidden/>
          </w:rPr>
          <w:tab/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noProof/>
            <w:webHidden/>
          </w:rPr>
          <w:instrText xml:space="preserve"> PAGEREF _Toc467492732 \h </w:instrText>
        </w:r>
        <w:r w:rsidR="00A735DE" w:rsidRPr="006948C4">
          <w:rPr>
            <w:rFonts w:ascii="D2Coding" w:eastAsia="D2Coding" w:hAnsi="D2Coding"/>
            <w:noProof/>
            <w:webHidden/>
          </w:rPr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noProof/>
            <w:webHidden/>
          </w:rPr>
          <w:t>6</w:t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end"/>
        </w:r>
      </w:hyperlink>
    </w:p>
    <w:p w:rsidR="00A44CC3" w:rsidRPr="006948C4" w:rsidRDefault="006F5682" w:rsidP="005E5DFA">
      <w:pPr>
        <w:pStyle w:val="30"/>
        <w:tabs>
          <w:tab w:val="left" w:pos="1718"/>
        </w:tabs>
        <w:rPr>
          <w:rFonts w:ascii="D2Coding" w:eastAsia="D2Coding" w:hAnsi="D2Coding" w:cstheme="minorBidi"/>
          <w:kern w:val="2"/>
          <w:lang w:eastAsia="ko-KR"/>
        </w:rPr>
      </w:pPr>
      <w:hyperlink w:anchor="_Toc467492733" w:history="1">
        <w:r w:rsidR="00A44CC3" w:rsidRPr="006948C4">
          <w:rPr>
            <w:rStyle w:val="ae"/>
            <w:rFonts w:ascii="D2Coding" w:eastAsia="D2Coding" w:hAnsi="D2Coding"/>
            <w:lang w:eastAsia="ko-KR"/>
          </w:rPr>
          <w:t>3.3.1</w:t>
        </w:r>
        <w:r w:rsidR="00A44CC3" w:rsidRPr="006948C4">
          <w:rPr>
            <w:rFonts w:ascii="D2Coding" w:eastAsia="D2Coding" w:hAnsi="D2Coding" w:cstheme="minorBidi"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lang w:eastAsia="ko-KR"/>
          </w:rPr>
          <w:t>수강생</w:t>
        </w:r>
        <w:r w:rsidR="00A44CC3" w:rsidRPr="006948C4">
          <w:rPr>
            <w:rFonts w:ascii="D2Coding" w:eastAsia="D2Coding" w:hAnsi="D2Coding"/>
            <w:webHidden/>
          </w:rPr>
          <w:tab/>
        </w:r>
        <w:r w:rsidR="00A735DE" w:rsidRPr="006948C4">
          <w:rPr>
            <w:rFonts w:ascii="D2Coding" w:eastAsia="D2Coding" w:hAnsi="D2Coding"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webHidden/>
          </w:rPr>
          <w:instrText xml:space="preserve"> PAGEREF _Toc467492733 \h </w:instrText>
        </w:r>
        <w:r w:rsidR="00A735DE" w:rsidRPr="006948C4">
          <w:rPr>
            <w:rFonts w:ascii="D2Coding" w:eastAsia="D2Coding" w:hAnsi="D2Coding"/>
            <w:webHidden/>
          </w:rPr>
        </w:r>
        <w:r w:rsidR="00A735DE" w:rsidRPr="006948C4">
          <w:rPr>
            <w:rFonts w:ascii="D2Coding" w:eastAsia="D2Coding" w:hAnsi="D2Coding"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webHidden/>
          </w:rPr>
          <w:t>6</w:t>
        </w:r>
        <w:r w:rsidR="00A735DE" w:rsidRPr="006948C4">
          <w:rPr>
            <w:rFonts w:ascii="D2Coding" w:eastAsia="D2Coding" w:hAnsi="D2Coding"/>
            <w:webHidden/>
          </w:rPr>
          <w:fldChar w:fldCharType="end"/>
        </w:r>
      </w:hyperlink>
    </w:p>
    <w:p w:rsidR="00A44CC3" w:rsidRPr="006948C4" w:rsidRDefault="006F5682" w:rsidP="005E5DFA">
      <w:pPr>
        <w:pStyle w:val="20"/>
        <w:tabs>
          <w:tab w:val="left" w:pos="990"/>
        </w:tabs>
        <w:rPr>
          <w:rFonts w:ascii="D2Coding" w:eastAsia="D2Coding" w:hAnsi="D2Coding" w:cstheme="minorBidi"/>
          <w:noProof/>
          <w:kern w:val="2"/>
          <w:lang w:eastAsia="ko-KR"/>
        </w:rPr>
      </w:pPr>
      <w:hyperlink w:anchor="_Toc467492734" w:history="1">
        <w:r w:rsidR="00A44CC3" w:rsidRPr="006948C4">
          <w:rPr>
            <w:rStyle w:val="ae"/>
            <w:rFonts w:ascii="D2Coding" w:eastAsia="D2Coding" w:hAnsi="D2Coding" w:cs="Times New Roman"/>
            <w:noProof/>
            <w:lang w:eastAsia="ko-KR"/>
          </w:rPr>
          <w:t>3.4</w:t>
        </w:r>
        <w:r w:rsidR="00A44CC3" w:rsidRPr="006948C4">
          <w:rPr>
            <w:rFonts w:ascii="D2Coding" w:eastAsia="D2Coding" w:hAnsi="D2Coding" w:cstheme="minorBidi"/>
            <w:noProof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고객</w:t>
        </w:r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 xml:space="preserve"> </w:t>
        </w:r>
        <w:r w:rsidR="00A44CC3" w:rsidRPr="006948C4">
          <w:rPr>
            <w:rStyle w:val="ae"/>
            <w:rFonts w:ascii="D2Coding" w:eastAsia="D2Coding" w:hAnsi="D2Coding" w:cs="바탕" w:hint="eastAsia"/>
            <w:noProof/>
            <w:lang w:eastAsia="ko-KR"/>
          </w:rPr>
          <w:t>환경</w:t>
        </w:r>
        <w:r w:rsidR="00A44CC3" w:rsidRPr="006948C4">
          <w:rPr>
            <w:rFonts w:ascii="D2Coding" w:eastAsia="D2Coding" w:hAnsi="D2Coding"/>
            <w:noProof/>
            <w:webHidden/>
          </w:rPr>
          <w:tab/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noProof/>
            <w:webHidden/>
          </w:rPr>
          <w:instrText xml:space="preserve"> PAGEREF _Toc467492734 \h </w:instrText>
        </w:r>
        <w:r w:rsidR="00A735DE" w:rsidRPr="006948C4">
          <w:rPr>
            <w:rFonts w:ascii="D2Coding" w:eastAsia="D2Coding" w:hAnsi="D2Coding"/>
            <w:noProof/>
            <w:webHidden/>
          </w:rPr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noProof/>
            <w:webHidden/>
          </w:rPr>
          <w:t>6</w:t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end"/>
        </w:r>
      </w:hyperlink>
    </w:p>
    <w:p w:rsidR="00A44CC3" w:rsidRPr="006948C4" w:rsidRDefault="006F5682" w:rsidP="005E5DFA">
      <w:pPr>
        <w:pStyle w:val="10"/>
        <w:tabs>
          <w:tab w:val="left" w:pos="432"/>
        </w:tabs>
        <w:rPr>
          <w:rFonts w:ascii="D2Coding" w:eastAsia="D2Coding" w:hAnsi="D2Coding" w:cstheme="minorBidi"/>
          <w:noProof/>
          <w:kern w:val="2"/>
          <w:lang w:eastAsia="ko-KR"/>
        </w:rPr>
      </w:pPr>
      <w:hyperlink w:anchor="_Toc467492735" w:history="1">
        <w:r w:rsidR="00A44CC3" w:rsidRPr="006948C4">
          <w:rPr>
            <w:rStyle w:val="ae"/>
            <w:rFonts w:ascii="D2Coding" w:eastAsia="D2Coding" w:hAnsi="D2Coding" w:cs="Times New Roman"/>
            <w:noProof/>
            <w:lang w:eastAsia="ko-KR"/>
          </w:rPr>
          <w:t>4.</w:t>
        </w:r>
        <w:r w:rsidR="00A44CC3" w:rsidRPr="006948C4">
          <w:rPr>
            <w:rFonts w:ascii="D2Coding" w:eastAsia="D2Coding" w:hAnsi="D2Coding" w:cstheme="minorBidi"/>
            <w:noProof/>
            <w:kern w:val="2"/>
            <w:lang w:eastAsia="ko-KR"/>
          </w:rPr>
          <w:tab/>
        </w:r>
        <w:r w:rsidR="00A44CC3" w:rsidRPr="006948C4">
          <w:rPr>
            <w:rStyle w:val="ae"/>
            <w:rFonts w:ascii="D2Coding" w:eastAsia="D2Coding" w:hAnsi="D2Coding"/>
            <w:noProof/>
            <w:lang w:eastAsia="ko-KR"/>
          </w:rPr>
          <w:t>KPI</w:t>
        </w:r>
        <w:r w:rsidR="00A44CC3" w:rsidRPr="006948C4">
          <w:rPr>
            <w:rFonts w:ascii="D2Coding" w:eastAsia="D2Coding" w:hAnsi="D2Coding"/>
            <w:noProof/>
            <w:webHidden/>
          </w:rPr>
          <w:tab/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begin"/>
        </w:r>
        <w:r w:rsidR="00A44CC3" w:rsidRPr="006948C4">
          <w:rPr>
            <w:rFonts w:ascii="D2Coding" w:eastAsia="D2Coding" w:hAnsi="D2Coding"/>
            <w:noProof/>
            <w:webHidden/>
          </w:rPr>
          <w:instrText xml:space="preserve"> PAGEREF _Toc467492735 \h </w:instrText>
        </w:r>
        <w:r w:rsidR="00A735DE" w:rsidRPr="006948C4">
          <w:rPr>
            <w:rFonts w:ascii="D2Coding" w:eastAsia="D2Coding" w:hAnsi="D2Coding"/>
            <w:noProof/>
            <w:webHidden/>
          </w:rPr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separate"/>
        </w:r>
        <w:r w:rsidR="00A44CC3" w:rsidRPr="006948C4">
          <w:rPr>
            <w:rFonts w:ascii="D2Coding" w:eastAsia="D2Coding" w:hAnsi="D2Coding"/>
            <w:noProof/>
            <w:webHidden/>
          </w:rPr>
          <w:t>6</w:t>
        </w:r>
        <w:r w:rsidR="00A735DE" w:rsidRPr="006948C4">
          <w:rPr>
            <w:rFonts w:ascii="D2Coding" w:eastAsia="D2Coding" w:hAnsi="D2Coding"/>
            <w:noProof/>
            <w:webHidden/>
          </w:rPr>
          <w:fldChar w:fldCharType="end"/>
        </w:r>
      </w:hyperlink>
    </w:p>
    <w:p w:rsidR="006948C4" w:rsidRDefault="00A735DE" w:rsidP="005E5DFA">
      <w:pPr>
        <w:pStyle w:val="a3"/>
        <w:jc w:val="left"/>
        <w:rPr>
          <w:rFonts w:ascii="D2Coding" w:eastAsia="D2Coding" w:hAnsi="D2Coding" w:hint="eastAsia"/>
          <w:b w:val="0"/>
          <w:bCs w:val="0"/>
          <w:sz w:val="20"/>
          <w:szCs w:val="20"/>
          <w:lang w:eastAsia="ko-KR"/>
        </w:rPr>
      </w:pPr>
      <w:r w:rsidRPr="006948C4">
        <w:rPr>
          <w:rFonts w:ascii="D2Coding" w:eastAsia="D2Coding" w:hAnsi="D2Coding"/>
          <w:b w:val="0"/>
          <w:bCs w:val="0"/>
          <w:sz w:val="20"/>
          <w:szCs w:val="20"/>
        </w:rPr>
        <w:fldChar w:fldCharType="end"/>
      </w:r>
    </w:p>
    <w:p w:rsidR="006948C4" w:rsidRDefault="006948C4" w:rsidP="005E5DFA">
      <w:pPr>
        <w:pStyle w:val="a3"/>
        <w:jc w:val="left"/>
        <w:rPr>
          <w:rFonts w:ascii="D2Coding" w:eastAsia="D2Coding" w:hAnsi="D2Coding" w:hint="eastAsia"/>
          <w:b w:val="0"/>
          <w:bCs w:val="0"/>
          <w:sz w:val="20"/>
          <w:szCs w:val="20"/>
          <w:lang w:eastAsia="ko-KR"/>
        </w:rPr>
      </w:pPr>
    </w:p>
    <w:p w:rsidR="006948C4" w:rsidRDefault="006948C4" w:rsidP="005E5DFA">
      <w:pPr>
        <w:pStyle w:val="a3"/>
        <w:jc w:val="left"/>
        <w:rPr>
          <w:rFonts w:ascii="D2Coding" w:eastAsia="D2Coding" w:hAnsi="D2Coding" w:hint="eastAsia"/>
          <w:b w:val="0"/>
          <w:bCs w:val="0"/>
          <w:sz w:val="20"/>
          <w:szCs w:val="20"/>
          <w:lang w:eastAsia="ko-KR"/>
        </w:rPr>
      </w:pPr>
    </w:p>
    <w:p w:rsidR="000615CE" w:rsidRPr="006948C4" w:rsidRDefault="000615CE" w:rsidP="005E5DFA">
      <w:pPr>
        <w:pStyle w:val="a3"/>
        <w:jc w:val="left"/>
        <w:rPr>
          <w:rFonts w:ascii="D2Coding" w:eastAsia="D2Coding" w:hAnsi="D2Coding" w:cs="Times New Roman"/>
          <w:sz w:val="40"/>
          <w:szCs w:val="40"/>
          <w:lang w:eastAsia="ko-KR"/>
        </w:rPr>
      </w:pPr>
      <w:r w:rsidRPr="006948C4">
        <w:rPr>
          <w:rFonts w:ascii="D2Coding" w:eastAsia="D2Coding" w:hAnsi="D2Coding" w:cs="Times New Roman"/>
          <w:sz w:val="20"/>
          <w:szCs w:val="20"/>
          <w:lang w:eastAsia="ko-KR"/>
        </w:rPr>
        <w:br w:type="page"/>
      </w:r>
      <w:r w:rsidR="00861E13" w:rsidRPr="006948C4">
        <w:rPr>
          <w:rFonts w:ascii="D2Coding" w:eastAsia="D2Coding" w:hAnsi="D2Coding"/>
          <w:sz w:val="40"/>
          <w:szCs w:val="40"/>
        </w:rPr>
        <w:fldChar w:fldCharType="begin"/>
      </w:r>
      <w:r w:rsidR="00861E13" w:rsidRPr="006948C4">
        <w:rPr>
          <w:rFonts w:ascii="D2Coding" w:eastAsia="D2Coding" w:hAnsi="D2Coding"/>
          <w:sz w:val="40"/>
          <w:szCs w:val="40"/>
        </w:rPr>
        <w:instrText xml:space="preserve"> TITLE  \* MERGEFORMAT </w:instrText>
      </w:r>
      <w:r w:rsidR="00861E13" w:rsidRPr="006948C4">
        <w:rPr>
          <w:rFonts w:ascii="D2Coding" w:eastAsia="D2Coding" w:hAnsi="D2Coding"/>
          <w:sz w:val="40"/>
          <w:szCs w:val="40"/>
        </w:rPr>
        <w:fldChar w:fldCharType="separate"/>
      </w:r>
      <w:r w:rsidR="00D954DE" w:rsidRPr="006948C4">
        <w:rPr>
          <w:rFonts w:ascii="D2Coding" w:eastAsia="D2Coding" w:hAnsi="D2Coding" w:cs="바탕" w:hint="eastAsia"/>
          <w:sz w:val="40"/>
          <w:szCs w:val="40"/>
          <w:lang w:eastAsia="ko-KR"/>
        </w:rPr>
        <w:t>비즈니스</w:t>
      </w:r>
      <w:r w:rsidR="00D954DE" w:rsidRPr="006948C4">
        <w:rPr>
          <w:rFonts w:ascii="D2Coding" w:eastAsia="D2Coding" w:hAnsi="D2Coding" w:hint="eastAsia"/>
          <w:sz w:val="40"/>
          <w:szCs w:val="40"/>
          <w:lang w:eastAsia="ko-KR"/>
        </w:rPr>
        <w:t xml:space="preserve"> </w:t>
      </w:r>
      <w:r w:rsidR="00D954DE" w:rsidRPr="006948C4">
        <w:rPr>
          <w:rFonts w:ascii="D2Coding" w:eastAsia="D2Coding" w:hAnsi="D2Coding" w:cs="바탕" w:hint="eastAsia"/>
          <w:sz w:val="40"/>
          <w:szCs w:val="40"/>
          <w:lang w:eastAsia="ko-KR"/>
        </w:rPr>
        <w:t>비전</w:t>
      </w:r>
      <w:r w:rsidR="00861E13" w:rsidRPr="006948C4">
        <w:rPr>
          <w:rFonts w:ascii="D2Coding" w:eastAsia="D2Coding" w:hAnsi="D2Coding"/>
          <w:sz w:val="40"/>
          <w:szCs w:val="40"/>
          <w:lang w:eastAsia="ko-KR"/>
        </w:rPr>
        <w:fldChar w:fldCharType="end"/>
      </w:r>
    </w:p>
    <w:p w:rsidR="00EA68A1" w:rsidRPr="006948C4" w:rsidRDefault="006948C4" w:rsidP="006948C4">
      <w:pPr>
        <w:pStyle w:val="1"/>
        <w:numPr>
          <w:ilvl w:val="0"/>
          <w:numId w:val="0"/>
        </w:numPr>
        <w:rPr>
          <w:rFonts w:ascii="D2Coding" w:eastAsia="D2Coding" w:hAnsi="D2Coding"/>
          <w:sz w:val="28"/>
          <w:szCs w:val="20"/>
          <w:lang w:eastAsia="ko-KR"/>
        </w:rPr>
      </w:pPr>
      <w:bookmarkStart w:id="1" w:name="_Toc436203377"/>
      <w:bookmarkStart w:id="2" w:name="_Toc452813577"/>
      <w:bookmarkStart w:id="3" w:name="_Toc456598586"/>
      <w:bookmarkStart w:id="4" w:name="_Toc456600917"/>
      <w:bookmarkStart w:id="5" w:name="_Toc467492720"/>
      <w:r w:rsidRPr="006948C4">
        <w:rPr>
          <w:rFonts w:ascii="D2Coding" w:eastAsia="D2Coding" w:hAnsi="D2Coding" w:cs="바탕" w:hint="eastAsia"/>
          <w:sz w:val="28"/>
          <w:szCs w:val="20"/>
          <w:lang w:eastAsia="ko-KR"/>
        </w:rPr>
        <w:t xml:space="preserve">1. </w:t>
      </w:r>
      <w:r w:rsidR="000615CE" w:rsidRPr="006948C4">
        <w:rPr>
          <w:rFonts w:ascii="D2Coding" w:eastAsia="D2Coding" w:hAnsi="D2Coding" w:cs="바탕" w:hint="eastAsia"/>
          <w:sz w:val="28"/>
          <w:szCs w:val="20"/>
          <w:lang w:eastAsia="ko-KR"/>
        </w:rPr>
        <w:t>소개</w:t>
      </w:r>
      <w:bookmarkStart w:id="6" w:name="_Toc456598587"/>
      <w:bookmarkStart w:id="7" w:name="_Toc456600918"/>
      <w:bookmarkEnd w:id="3"/>
      <w:bookmarkEnd w:id="4"/>
      <w:bookmarkEnd w:id="5"/>
    </w:p>
    <w:p w:rsidR="00283123" w:rsidRPr="006948C4" w:rsidRDefault="00283123" w:rsidP="005E5DFA">
      <w:pPr>
        <w:ind w:leftChars="60" w:left="120" w:firstLineChars="100" w:firstLine="200"/>
        <w:rPr>
          <w:rFonts w:ascii="D2Coding" w:eastAsia="D2Coding" w:hAnsi="D2Coding"/>
          <w:lang w:eastAsia="ko-KR"/>
        </w:rPr>
      </w:pPr>
      <w:r w:rsidRPr="006948C4">
        <w:rPr>
          <w:rFonts w:ascii="D2Coding" w:eastAsia="D2Coding" w:hAnsi="D2Coding" w:cs="바탕" w:hint="eastAsia"/>
          <w:lang w:eastAsia="ko-KR"/>
        </w:rPr>
        <w:t>사물인터넷</w:t>
      </w:r>
      <w:r w:rsidRPr="006948C4">
        <w:rPr>
          <w:rFonts w:ascii="D2Coding" w:eastAsia="D2Coding" w:hAnsi="D2Coding" w:hint="eastAsia"/>
          <w:lang w:eastAsia="ko-KR"/>
        </w:rPr>
        <w:t xml:space="preserve">(Internet of Things, </w:t>
      </w:r>
      <w:proofErr w:type="spellStart"/>
      <w:r w:rsidRPr="006948C4">
        <w:rPr>
          <w:rFonts w:ascii="D2Coding" w:eastAsia="D2Coding" w:hAnsi="D2Coding" w:hint="eastAsia"/>
          <w:b/>
          <w:lang w:eastAsia="ko-KR"/>
        </w:rPr>
        <w:t>IoT</w:t>
      </w:r>
      <w:proofErr w:type="spellEnd"/>
      <w:r w:rsidRPr="006948C4">
        <w:rPr>
          <w:rFonts w:ascii="D2Coding" w:eastAsia="D2Coding" w:hAnsi="D2Coding" w:hint="eastAsia"/>
          <w:lang w:eastAsia="ko-KR"/>
        </w:rPr>
        <w:t xml:space="preserve">) </w:t>
      </w:r>
      <w:r w:rsidRPr="006948C4">
        <w:rPr>
          <w:rFonts w:ascii="D2Coding" w:eastAsia="D2Coding" w:hAnsi="D2Coding" w:cs="바탕" w:hint="eastAsia"/>
          <w:lang w:eastAsia="ko-KR"/>
        </w:rPr>
        <w:t>란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각종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사물에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센서와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통신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기능을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내장하여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인터넷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혹은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무선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통신을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통해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각종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사물을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연결하는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기술로써</w:t>
      </w:r>
      <w:r w:rsidRPr="006948C4">
        <w:rPr>
          <w:rFonts w:ascii="D2Coding" w:eastAsia="D2Coding" w:hAnsi="D2Coding" w:hint="eastAsia"/>
          <w:lang w:eastAsia="ko-KR"/>
        </w:rPr>
        <w:t xml:space="preserve">, </w:t>
      </w:r>
      <w:r w:rsidRPr="006948C4">
        <w:rPr>
          <w:rFonts w:ascii="D2Coding" w:eastAsia="D2Coding" w:hAnsi="D2Coding" w:cs="바탕" w:hint="eastAsia"/>
          <w:lang w:eastAsia="ko-KR"/>
        </w:rPr>
        <w:t>연결된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사물들이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데이터를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주고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받아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스스로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분석하고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학습한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정보를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사용자에게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제공하거나</w:t>
      </w:r>
      <w:r w:rsidRPr="006948C4">
        <w:rPr>
          <w:rFonts w:ascii="D2Coding" w:eastAsia="D2Coding" w:hAnsi="D2Coding" w:hint="eastAsia"/>
          <w:lang w:eastAsia="ko-KR"/>
        </w:rPr>
        <w:t xml:space="preserve">, </w:t>
      </w:r>
      <w:r w:rsidRPr="006948C4">
        <w:rPr>
          <w:rFonts w:ascii="D2Coding" w:eastAsia="D2Coding" w:hAnsi="D2Coding" w:cs="바탕" w:hint="eastAsia"/>
          <w:lang w:eastAsia="ko-KR"/>
        </w:rPr>
        <w:t>사용자가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원격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조정할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수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있는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인공지능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기술이다</w:t>
      </w:r>
      <w:r w:rsidRPr="006948C4">
        <w:rPr>
          <w:rFonts w:ascii="D2Coding" w:eastAsia="D2Coding" w:hAnsi="D2Coding" w:hint="eastAsia"/>
          <w:lang w:eastAsia="ko-KR"/>
        </w:rPr>
        <w:t xml:space="preserve">. </w:t>
      </w:r>
      <w:r w:rsidRPr="006948C4">
        <w:rPr>
          <w:rFonts w:ascii="D2Coding" w:eastAsia="D2Coding" w:hAnsi="D2Coding" w:cs="바탕" w:hint="eastAsia"/>
          <w:lang w:eastAsia="ko-KR"/>
        </w:rPr>
        <w:t>여기서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더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나아가</w:t>
      </w:r>
      <w:r w:rsidRPr="006948C4">
        <w:rPr>
          <w:rFonts w:ascii="D2Coding" w:eastAsia="D2Coding" w:hAnsi="D2Coding" w:hint="eastAsia"/>
          <w:lang w:eastAsia="ko-KR"/>
        </w:rPr>
        <w:t xml:space="preserve">, </w:t>
      </w:r>
      <w:r w:rsidRPr="006948C4">
        <w:rPr>
          <w:rFonts w:ascii="D2Coding" w:eastAsia="D2Coding" w:hAnsi="D2Coding" w:cs="바탕" w:hint="eastAsia"/>
          <w:lang w:eastAsia="ko-KR"/>
        </w:rPr>
        <w:t>인터넷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proofErr w:type="spellStart"/>
      <w:r w:rsidRPr="006948C4">
        <w:rPr>
          <w:rFonts w:ascii="D2Coding" w:eastAsia="D2Coding" w:hAnsi="D2Coding" w:cs="바탕" w:hint="eastAsia"/>
          <w:lang w:eastAsia="ko-KR"/>
        </w:rPr>
        <w:t>웹크롤링</w:t>
      </w:r>
      <w:proofErr w:type="spellEnd"/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기술</w:t>
      </w:r>
      <w:r w:rsidRPr="006948C4">
        <w:rPr>
          <w:rFonts w:ascii="D2Coding" w:eastAsia="D2Coding" w:hAnsi="D2Coding" w:hint="eastAsia"/>
          <w:lang w:eastAsia="ko-KR"/>
        </w:rPr>
        <w:t>, Open API</w:t>
      </w:r>
      <w:r w:rsidRPr="006948C4">
        <w:rPr>
          <w:rFonts w:ascii="D2Coding" w:eastAsia="D2Coding" w:hAnsi="D2Coding" w:cs="바탕" w:hint="eastAsia"/>
          <w:lang w:eastAsia="ko-KR"/>
        </w:rPr>
        <w:t>를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이용해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보다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사용자에게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다양한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서비스를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제공하고</w:t>
      </w:r>
      <w:r w:rsidRPr="006948C4">
        <w:rPr>
          <w:rFonts w:ascii="D2Coding" w:eastAsia="D2Coding" w:hAnsi="D2Coding" w:hint="eastAsia"/>
          <w:lang w:eastAsia="ko-KR"/>
        </w:rPr>
        <w:t xml:space="preserve">, </w:t>
      </w:r>
      <w:r w:rsidRPr="006948C4">
        <w:rPr>
          <w:rFonts w:ascii="D2Coding" w:eastAsia="D2Coding" w:hAnsi="D2Coding" w:cs="바탕" w:hint="eastAsia"/>
          <w:lang w:eastAsia="ko-KR"/>
        </w:rPr>
        <w:t>인공지능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기술을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보다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완벽히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재현해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나간다</w:t>
      </w:r>
      <w:r w:rsidRPr="006948C4">
        <w:rPr>
          <w:rFonts w:ascii="D2Coding" w:eastAsia="D2Coding" w:hAnsi="D2Coding" w:hint="eastAsia"/>
          <w:lang w:eastAsia="ko-KR"/>
        </w:rPr>
        <w:t>.</w:t>
      </w:r>
    </w:p>
    <w:p w:rsidR="000615CE" w:rsidRPr="006948C4" w:rsidRDefault="008A283B" w:rsidP="005E5DFA">
      <w:pPr>
        <w:pStyle w:val="2"/>
        <w:rPr>
          <w:rFonts w:ascii="D2Coding" w:eastAsia="D2Coding" w:hAnsi="D2Coding"/>
          <w:lang w:eastAsia="ko-KR"/>
        </w:rPr>
      </w:pPr>
      <w:bookmarkStart w:id="8" w:name="_Toc467492721"/>
      <w:r w:rsidRPr="006948C4">
        <w:rPr>
          <w:rFonts w:ascii="D2Coding" w:eastAsia="D2Coding" w:hAnsi="D2Coding" w:cs="바탕" w:hint="eastAsia"/>
          <w:lang w:eastAsia="ko-KR"/>
        </w:rPr>
        <w:t>목적</w:t>
      </w:r>
      <w:bookmarkEnd w:id="6"/>
      <w:bookmarkEnd w:id="7"/>
      <w:bookmarkEnd w:id="8"/>
    </w:p>
    <w:p w:rsidR="00B9254C" w:rsidRPr="006948C4" w:rsidRDefault="00EA68A1" w:rsidP="005E5DFA">
      <w:pPr>
        <w:pStyle w:val="InfoBlue"/>
        <w:spacing w:before="0"/>
        <w:ind w:left="0"/>
        <w:rPr>
          <w:rFonts w:ascii="D2Coding" w:eastAsia="D2Coding" w:hAnsi="D2Coding"/>
          <w:i w:val="0"/>
          <w:color w:val="000000" w:themeColor="text1"/>
          <w:lang w:eastAsia="ko-KR"/>
        </w:rPr>
      </w:pPr>
      <w:r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>1</w:t>
      </w:r>
      <w:r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차</w:t>
      </w:r>
      <w:r w:rsidR="00396794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>(</w:t>
      </w:r>
      <w:r w:rsidR="00396794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개인</w:t>
      </w:r>
      <w:r w:rsidR="00396794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396794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관점</w:t>
      </w:r>
      <w:r w:rsidR="00396794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>)</w:t>
      </w:r>
      <w:r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>:</w:t>
      </w:r>
      <w:r w:rsidR="00B9254C" w:rsidRPr="006948C4">
        <w:rPr>
          <w:rFonts w:ascii="D2Coding" w:eastAsia="D2Coding" w:hAnsi="D2Coding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교육에서</w:t>
      </w:r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배운</w:t>
      </w:r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proofErr w:type="spellStart"/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여러가지</w:t>
      </w:r>
      <w:proofErr w:type="spellEnd"/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proofErr w:type="spellStart"/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빅데이터</w:t>
      </w:r>
      <w:proofErr w:type="spellEnd"/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분석</w:t>
      </w:r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기술</w:t>
      </w:r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및</w:t>
      </w:r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인공지능</w:t>
      </w:r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학습을</w:t>
      </w:r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기반으로</w:t>
      </w:r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사물인터넷을</w:t>
      </w:r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보다</w:t>
      </w:r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더</w:t>
      </w:r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진화된</w:t>
      </w:r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형태로</w:t>
      </w:r>
      <w:r w:rsidR="00283123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283123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구현함</w:t>
      </w:r>
    </w:p>
    <w:p w:rsidR="00283123" w:rsidRPr="006948C4" w:rsidRDefault="00EA68A1" w:rsidP="005E5DFA">
      <w:pPr>
        <w:pStyle w:val="InfoBlue"/>
        <w:spacing w:before="0"/>
        <w:ind w:left="0"/>
        <w:rPr>
          <w:rFonts w:ascii="D2Coding" w:eastAsia="D2Coding" w:hAnsi="D2Coding"/>
          <w:i w:val="0"/>
          <w:color w:val="FF0000"/>
          <w:lang w:eastAsia="ko-KR"/>
        </w:rPr>
      </w:pPr>
      <w:r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>2</w:t>
      </w:r>
      <w:r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차</w:t>
      </w:r>
      <w:r w:rsidR="00396794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>(</w:t>
      </w:r>
      <w:r w:rsidR="00396794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고객</w:t>
      </w:r>
      <w:r w:rsidR="00396794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 xml:space="preserve"> </w:t>
      </w:r>
      <w:r w:rsidR="00396794" w:rsidRPr="006948C4">
        <w:rPr>
          <w:rFonts w:ascii="D2Coding" w:eastAsia="D2Coding" w:hAnsi="D2Coding" w:cs="바탕" w:hint="eastAsia"/>
          <w:i w:val="0"/>
          <w:color w:val="000000" w:themeColor="text1"/>
          <w:lang w:eastAsia="ko-KR"/>
        </w:rPr>
        <w:t>관점</w:t>
      </w:r>
      <w:r w:rsidR="00396794"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>)</w:t>
      </w:r>
      <w:r w:rsidRPr="006948C4">
        <w:rPr>
          <w:rFonts w:ascii="D2Coding" w:eastAsia="D2Coding" w:hAnsi="D2Coding" w:hint="eastAsia"/>
          <w:i w:val="0"/>
          <w:color w:val="000000" w:themeColor="text1"/>
          <w:lang w:eastAsia="ko-KR"/>
        </w:rPr>
        <w:t>:</w:t>
      </w:r>
      <w:r w:rsidR="00283123" w:rsidRPr="006948C4">
        <w:rPr>
          <w:rFonts w:ascii="D2Coding" w:eastAsia="D2Coding" w:hAnsi="D2Coding" w:hint="eastAsia"/>
          <w:i w:val="0"/>
          <w:color w:val="FF0000"/>
          <w:lang w:eastAsia="ko-KR"/>
        </w:rPr>
        <w:t xml:space="preserve"> </w:t>
      </w:r>
    </w:p>
    <w:p w:rsidR="00283123" w:rsidRPr="006948C4" w:rsidRDefault="00283123" w:rsidP="00CB52D9">
      <w:pPr>
        <w:pStyle w:val="InfoBlue"/>
        <w:numPr>
          <w:ilvl w:val="0"/>
          <w:numId w:val="2"/>
        </w:numPr>
        <w:spacing w:before="0"/>
        <w:rPr>
          <w:rFonts w:ascii="D2Coding" w:eastAsia="D2Coding" w:hAnsi="D2Coding"/>
          <w:i w:val="0"/>
          <w:color w:val="auto"/>
          <w:lang w:eastAsia="ko-KR"/>
        </w:rPr>
      </w:pP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센서를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통한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현재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환경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최적화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뿐만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아니라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앞으로의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환경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또한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예지하고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적용하는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서비스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제공</w:t>
      </w:r>
    </w:p>
    <w:p w:rsidR="001C255B" w:rsidRPr="006948C4" w:rsidRDefault="00283123" w:rsidP="00CB52D9">
      <w:pPr>
        <w:pStyle w:val="InfoBlue"/>
        <w:numPr>
          <w:ilvl w:val="0"/>
          <w:numId w:val="2"/>
        </w:numPr>
        <w:spacing w:before="0"/>
        <w:rPr>
          <w:rFonts w:ascii="D2Coding" w:eastAsia="D2Coding" w:hAnsi="D2Coding"/>
          <w:i w:val="0"/>
          <w:color w:val="auto"/>
          <w:lang w:eastAsia="ko-KR"/>
        </w:rPr>
      </w:pP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문화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및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예술</w:t>
      </w:r>
      <w:r w:rsidR="007C4D4A"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, </w:t>
      </w:r>
      <w:r w:rsidR="007C4D4A"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건강</w:t>
      </w:r>
      <w:r w:rsidR="007C4D4A"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, </w:t>
      </w:r>
      <w:r w:rsidR="007C4D4A"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취미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활동에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도움이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되는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서비스</w:t>
      </w:r>
      <w:r w:rsidRPr="006948C4">
        <w:rPr>
          <w:rFonts w:ascii="D2Coding" w:eastAsia="D2Coding" w:hAnsi="D2Coding" w:hint="eastAsia"/>
          <w:i w:val="0"/>
          <w:color w:val="auto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i w:val="0"/>
          <w:color w:val="auto"/>
          <w:lang w:eastAsia="ko-KR"/>
        </w:rPr>
        <w:t>제공</w:t>
      </w:r>
    </w:p>
    <w:p w:rsidR="000615CE" w:rsidRPr="006948C4" w:rsidRDefault="000615CE" w:rsidP="005E5DFA">
      <w:pPr>
        <w:pStyle w:val="2"/>
        <w:rPr>
          <w:rFonts w:ascii="D2Coding" w:eastAsia="D2Coding" w:hAnsi="D2Coding"/>
          <w:lang w:eastAsia="ko-KR"/>
        </w:rPr>
      </w:pPr>
      <w:bookmarkStart w:id="9" w:name="_Toc456598588"/>
      <w:bookmarkStart w:id="10" w:name="_Toc456600919"/>
      <w:bookmarkStart w:id="11" w:name="_Toc467492722"/>
      <w:r w:rsidRPr="006948C4">
        <w:rPr>
          <w:rFonts w:ascii="D2Coding" w:eastAsia="D2Coding" w:hAnsi="D2Coding" w:cs="바탕" w:hint="eastAsia"/>
          <w:lang w:eastAsia="ko-KR"/>
        </w:rPr>
        <w:t>범위</w:t>
      </w:r>
      <w:bookmarkEnd w:id="9"/>
      <w:bookmarkEnd w:id="10"/>
      <w:bookmarkEnd w:id="11"/>
    </w:p>
    <w:p w:rsidR="004A2C95" w:rsidRPr="006948C4" w:rsidRDefault="0064179E" w:rsidP="005E5DFA">
      <w:pPr>
        <w:rPr>
          <w:rFonts w:ascii="D2Coding" w:eastAsia="D2Coding" w:hAnsi="D2Coding" w:cs="Arial" w:hint="eastAsia"/>
          <w:color w:val="111111"/>
          <w:shd w:val="clear" w:color="auto" w:fill="FFFFFF"/>
          <w:lang w:eastAsia="ko-KR"/>
        </w:rPr>
      </w:pPr>
      <w:r w:rsidRPr="006948C4">
        <w:rPr>
          <w:rFonts w:ascii="D2Coding" w:eastAsia="D2Coding" w:hAnsi="D2Coding" w:cs="바탕" w:hint="eastAsia"/>
          <w:color w:val="111111"/>
          <w:shd w:val="clear" w:color="auto" w:fill="FFFFFF"/>
          <w:lang w:eastAsia="ko-KR"/>
        </w:rPr>
        <w:t>이미지</w:t>
      </w:r>
      <w:r w:rsidRPr="006948C4">
        <w:rPr>
          <w:rFonts w:ascii="D2Coding" w:eastAsia="D2Coding" w:hAnsi="D2Coding" w:cs="Arial"/>
          <w:color w:val="111111"/>
          <w:shd w:val="clear" w:color="auto" w:fill="FFFFFF"/>
          <w:lang w:eastAsia="ko-KR"/>
        </w:rPr>
        <w:t xml:space="preserve">, </w:t>
      </w:r>
      <w:r w:rsidRPr="006948C4">
        <w:rPr>
          <w:rFonts w:ascii="D2Coding" w:eastAsia="D2Coding" w:hAnsi="D2Coding" w:cs="바탕" w:hint="eastAsia"/>
          <w:color w:val="111111"/>
          <w:shd w:val="clear" w:color="auto" w:fill="FFFFFF"/>
          <w:lang w:eastAsia="ko-KR"/>
        </w:rPr>
        <w:t>동영상</w:t>
      </w:r>
      <w:r w:rsidRPr="006948C4">
        <w:rPr>
          <w:rFonts w:ascii="D2Coding" w:eastAsia="D2Coding" w:hAnsi="D2Coding" w:cs="Arial"/>
          <w:color w:val="111111"/>
          <w:shd w:val="clear" w:color="auto" w:fill="FFFFFF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color w:val="111111"/>
          <w:shd w:val="clear" w:color="auto" w:fill="FFFFFF"/>
          <w:lang w:eastAsia="ko-KR"/>
        </w:rPr>
        <w:t>패턴</w:t>
      </w:r>
      <w:r w:rsidRPr="006948C4">
        <w:rPr>
          <w:rFonts w:ascii="D2Coding" w:eastAsia="D2Coding" w:hAnsi="D2Coding" w:cs="Arial"/>
          <w:color w:val="111111"/>
          <w:shd w:val="clear" w:color="auto" w:fill="FFFFFF"/>
          <w:lang w:eastAsia="ko-KR"/>
        </w:rPr>
        <w:t xml:space="preserve"> </w:t>
      </w:r>
      <w:proofErr w:type="spellStart"/>
      <w:r w:rsidRPr="006948C4">
        <w:rPr>
          <w:rFonts w:ascii="D2Coding" w:eastAsia="D2Coding" w:hAnsi="D2Coding" w:cs="바탕" w:hint="eastAsia"/>
          <w:color w:val="111111"/>
          <w:shd w:val="clear" w:color="auto" w:fill="FFFFFF"/>
          <w:lang w:eastAsia="ko-KR"/>
        </w:rPr>
        <w:t>매칭</w:t>
      </w:r>
      <w:proofErr w:type="spellEnd"/>
      <w:r w:rsidRPr="006948C4">
        <w:rPr>
          <w:rFonts w:ascii="D2Coding" w:eastAsia="D2Coding" w:hAnsi="D2Coding" w:cs="Arial" w:hint="eastAsia"/>
          <w:color w:val="111111"/>
          <w:shd w:val="clear" w:color="auto" w:fill="FFFFFF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color w:val="111111"/>
          <w:shd w:val="clear" w:color="auto" w:fill="FFFFFF"/>
          <w:lang w:eastAsia="ko-KR"/>
        </w:rPr>
        <w:t>관련</w:t>
      </w:r>
      <w:r w:rsidRPr="006948C4">
        <w:rPr>
          <w:rFonts w:ascii="D2Coding" w:eastAsia="D2Coding" w:hAnsi="D2Coding" w:cs="Arial" w:hint="eastAsia"/>
          <w:color w:val="111111"/>
          <w:shd w:val="clear" w:color="auto" w:fill="FFFFFF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color w:val="111111"/>
          <w:shd w:val="clear" w:color="auto" w:fill="FFFFFF"/>
          <w:lang w:eastAsia="ko-KR"/>
        </w:rPr>
        <w:t>시뮬레이션</w:t>
      </w:r>
      <w:r w:rsidRPr="006948C4">
        <w:rPr>
          <w:rFonts w:ascii="D2Coding" w:eastAsia="D2Coding" w:hAnsi="D2Coding" w:cs="Arial"/>
          <w:color w:val="111111"/>
          <w:shd w:val="clear" w:color="auto" w:fill="FFFFFF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color w:val="111111"/>
          <w:shd w:val="clear" w:color="auto" w:fill="FFFFFF"/>
          <w:lang w:eastAsia="ko-KR"/>
        </w:rPr>
        <w:t>버전에만</w:t>
      </w:r>
      <w:r w:rsidRPr="006948C4">
        <w:rPr>
          <w:rFonts w:ascii="D2Coding" w:eastAsia="D2Coding" w:hAnsi="D2Coding" w:cs="Arial"/>
          <w:color w:val="111111"/>
          <w:shd w:val="clear" w:color="auto" w:fill="FFFFFF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color w:val="111111"/>
          <w:shd w:val="clear" w:color="auto" w:fill="FFFFFF"/>
          <w:lang w:eastAsia="ko-KR"/>
        </w:rPr>
        <w:t>적용</w:t>
      </w:r>
    </w:p>
    <w:p w:rsidR="0064179E" w:rsidRPr="006948C4" w:rsidRDefault="0064179E" w:rsidP="005E5DFA">
      <w:pPr>
        <w:rPr>
          <w:rFonts w:ascii="D2Coding" w:eastAsia="D2Coding" w:hAnsi="D2Coding"/>
          <w:lang w:eastAsia="ko-KR"/>
        </w:rPr>
      </w:pPr>
      <w:proofErr w:type="spellStart"/>
      <w:r w:rsidRPr="006948C4">
        <w:rPr>
          <w:rFonts w:ascii="D2Coding" w:eastAsia="D2Coding" w:hAnsi="D2Coding" w:cs="Arial"/>
          <w:color w:val="111111"/>
          <w:shd w:val="clear" w:color="auto" w:fill="FFFFFF"/>
          <w:lang w:eastAsia="ko-KR"/>
        </w:rPr>
        <w:t>IoT</w:t>
      </w:r>
      <w:proofErr w:type="spellEnd"/>
      <w:r w:rsidRPr="006948C4">
        <w:rPr>
          <w:rFonts w:ascii="D2Coding" w:eastAsia="D2Coding" w:hAnsi="D2Coding" w:cs="Arial"/>
          <w:color w:val="111111"/>
          <w:shd w:val="clear" w:color="auto" w:fill="FFFFFF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color w:val="111111"/>
          <w:shd w:val="clear" w:color="auto" w:fill="FFFFFF"/>
          <w:lang w:eastAsia="ko-KR"/>
        </w:rPr>
        <w:t>버전은</w:t>
      </w:r>
      <w:r w:rsidRPr="006948C4">
        <w:rPr>
          <w:rFonts w:ascii="D2Coding" w:eastAsia="D2Coding" w:hAnsi="D2Coding" w:cs="Arial"/>
          <w:color w:val="111111"/>
          <w:shd w:val="clear" w:color="auto" w:fill="FFFFFF"/>
          <w:lang w:eastAsia="ko-KR"/>
        </w:rPr>
        <w:t xml:space="preserve"> Version2 </w:t>
      </w:r>
      <w:r w:rsidRPr="006948C4">
        <w:rPr>
          <w:rFonts w:ascii="D2Coding" w:eastAsia="D2Coding" w:hAnsi="D2Coding" w:cs="바탕" w:hint="eastAsia"/>
          <w:color w:val="111111"/>
          <w:shd w:val="clear" w:color="auto" w:fill="FFFFFF"/>
          <w:lang w:eastAsia="ko-KR"/>
        </w:rPr>
        <w:t>이후에</w:t>
      </w:r>
      <w:r w:rsidRPr="006948C4">
        <w:rPr>
          <w:rFonts w:ascii="D2Coding" w:eastAsia="D2Coding" w:hAnsi="D2Coding" w:cs="Arial"/>
          <w:color w:val="111111"/>
          <w:shd w:val="clear" w:color="auto" w:fill="FFFFFF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color w:val="111111"/>
          <w:shd w:val="clear" w:color="auto" w:fill="FFFFFF"/>
          <w:lang w:eastAsia="ko-KR"/>
        </w:rPr>
        <w:t>적용</w:t>
      </w:r>
    </w:p>
    <w:p w:rsidR="000615CE" w:rsidRPr="006948C4" w:rsidRDefault="000615CE" w:rsidP="005E5DFA">
      <w:pPr>
        <w:pStyle w:val="2"/>
        <w:rPr>
          <w:rFonts w:ascii="D2Coding" w:eastAsia="D2Coding" w:hAnsi="D2Coding"/>
          <w:lang w:eastAsia="ko-KR"/>
        </w:rPr>
      </w:pPr>
      <w:bookmarkStart w:id="12" w:name="_Toc456598590"/>
      <w:bookmarkStart w:id="13" w:name="_Toc456600921"/>
      <w:bookmarkStart w:id="14" w:name="_Toc467492723"/>
      <w:r w:rsidRPr="006948C4">
        <w:rPr>
          <w:rFonts w:ascii="D2Coding" w:eastAsia="D2Coding" w:hAnsi="D2Coding" w:cs="바탕" w:hint="eastAsia"/>
          <w:lang w:eastAsia="ko-KR"/>
        </w:rPr>
        <w:t>참조</w:t>
      </w:r>
      <w:bookmarkEnd w:id="12"/>
      <w:bookmarkEnd w:id="13"/>
      <w:bookmarkEnd w:id="14"/>
    </w:p>
    <w:p w:rsidR="00190A6F" w:rsidRPr="006948C4" w:rsidRDefault="005E5DFA" w:rsidP="005E5DFA">
      <w:pPr>
        <w:rPr>
          <w:rFonts w:ascii="D2Coding" w:eastAsia="D2Coding" w:hAnsi="D2Coding"/>
          <w:color w:val="FF0000"/>
          <w:lang w:eastAsia="ko-KR"/>
        </w:rPr>
      </w:pPr>
      <w:r w:rsidRPr="006948C4">
        <w:rPr>
          <w:rFonts w:ascii="D2Coding" w:eastAsia="D2Coding" w:hAnsi="D2Coding" w:hint="eastAsia"/>
          <w:color w:val="FF0000"/>
          <w:lang w:eastAsia="ko-KR"/>
        </w:rPr>
        <w:t>[</w:t>
      </w:r>
      <w:r w:rsidRPr="006948C4">
        <w:rPr>
          <w:rFonts w:ascii="D2Coding" w:eastAsia="D2Coding" w:hAnsi="D2Coding" w:cs="바탕" w:hint="eastAsia"/>
          <w:color w:val="FF0000"/>
          <w:lang w:eastAsia="ko-KR"/>
        </w:rPr>
        <w:t>추후</w:t>
      </w:r>
      <w:r w:rsidRPr="006948C4">
        <w:rPr>
          <w:rFonts w:ascii="D2Coding" w:eastAsia="D2Coding" w:hAnsi="D2Coding" w:hint="eastAsia"/>
          <w:color w:val="FF0000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color w:val="FF0000"/>
          <w:lang w:eastAsia="ko-KR"/>
        </w:rPr>
        <w:t>업데이트</w:t>
      </w:r>
      <w:r w:rsidRPr="006948C4">
        <w:rPr>
          <w:rFonts w:ascii="D2Coding" w:eastAsia="D2Coding" w:hAnsi="D2Coding" w:hint="eastAsia"/>
          <w:color w:val="FF0000"/>
          <w:lang w:eastAsia="ko-KR"/>
        </w:rPr>
        <w:t>]</w:t>
      </w:r>
    </w:p>
    <w:p w:rsidR="00A94869" w:rsidRPr="006948C4" w:rsidRDefault="007233DF" w:rsidP="006948C4">
      <w:pPr>
        <w:pStyle w:val="1"/>
        <w:numPr>
          <w:ilvl w:val="0"/>
          <w:numId w:val="0"/>
        </w:numPr>
        <w:rPr>
          <w:rFonts w:ascii="D2Coding" w:eastAsia="D2Coding" w:hAnsi="D2Coding" w:cs="Times New Roman"/>
          <w:sz w:val="44"/>
          <w:szCs w:val="44"/>
          <w:lang w:eastAsia="ko-KR"/>
        </w:rPr>
      </w:pPr>
      <w:r w:rsidRPr="006948C4">
        <w:rPr>
          <w:rFonts w:ascii="D2Coding" w:eastAsia="D2Coding" w:hAnsi="D2Coding"/>
          <w:sz w:val="20"/>
          <w:szCs w:val="20"/>
          <w:lang w:eastAsia="ko-KR"/>
        </w:rPr>
        <w:br w:type="page"/>
      </w:r>
      <w:r w:rsidR="00A94869" w:rsidRPr="006948C4">
        <w:rPr>
          <w:rFonts w:ascii="D2Coding" w:eastAsia="D2Coding" w:hAnsi="D2Coding" w:cs="바탕" w:hint="eastAsia"/>
          <w:sz w:val="40"/>
          <w:szCs w:val="44"/>
          <w:lang w:eastAsia="ko-KR"/>
        </w:rPr>
        <w:t>비즈니스</w:t>
      </w:r>
      <w:r w:rsidR="00A94869" w:rsidRPr="006948C4">
        <w:rPr>
          <w:rFonts w:ascii="D2Coding" w:eastAsia="D2Coding" w:hAnsi="D2Coding" w:hint="eastAsia"/>
          <w:sz w:val="40"/>
          <w:szCs w:val="44"/>
          <w:lang w:eastAsia="ko-KR"/>
        </w:rPr>
        <w:t xml:space="preserve"> </w:t>
      </w:r>
      <w:r w:rsidR="00A94869" w:rsidRPr="006948C4">
        <w:rPr>
          <w:rFonts w:ascii="D2Coding" w:eastAsia="D2Coding" w:hAnsi="D2Coding" w:cs="바탕" w:hint="eastAsia"/>
          <w:sz w:val="40"/>
          <w:szCs w:val="44"/>
          <w:lang w:eastAsia="ko-KR"/>
        </w:rPr>
        <w:t>기회</w:t>
      </w:r>
    </w:p>
    <w:p w:rsidR="009061AD" w:rsidRPr="006948C4" w:rsidRDefault="009061AD" w:rsidP="005E5DFA">
      <w:pPr>
        <w:pStyle w:val="2"/>
        <w:rPr>
          <w:rFonts w:ascii="D2Coding" w:eastAsia="D2Coding" w:hAnsi="D2Coding"/>
          <w:lang w:eastAsia="ko-KR"/>
        </w:rPr>
      </w:pPr>
      <w:r w:rsidRPr="006948C4">
        <w:rPr>
          <w:rFonts w:ascii="D2Coding" w:eastAsia="D2Coding" w:hAnsi="D2Coding" w:cs="바탕" w:hint="eastAsia"/>
          <w:lang w:eastAsia="ko-KR"/>
        </w:rPr>
        <w:t>시장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분석</w:t>
      </w:r>
    </w:p>
    <w:p w:rsidR="009061AD" w:rsidRPr="006948C4" w:rsidRDefault="00283123" w:rsidP="005E5DFA">
      <w:pPr>
        <w:widowControl/>
        <w:spacing w:line="240" w:lineRule="auto"/>
        <w:ind w:left="720"/>
        <w:rPr>
          <w:rFonts w:ascii="D2Coding" w:eastAsia="D2Coding" w:hAnsi="D2Coding"/>
          <w:lang w:eastAsia="ko-KR"/>
        </w:rPr>
      </w:pPr>
      <w:r w:rsidRPr="006948C4">
        <w:rPr>
          <w:rFonts w:ascii="D2Coding" w:eastAsia="D2Coding" w:hAnsi="D2Coding" w:cs="바탕" w:hint="eastAsia"/>
          <w:lang w:eastAsia="ko-KR"/>
        </w:rPr>
        <w:t>현재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사물인터넷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기반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proofErr w:type="spellStart"/>
      <w:r w:rsidRPr="006948C4">
        <w:rPr>
          <w:rFonts w:ascii="D2Coding" w:eastAsia="D2Coding" w:hAnsi="D2Coding" w:cs="바탕" w:hint="eastAsia"/>
          <w:lang w:eastAsia="ko-KR"/>
        </w:rPr>
        <w:t>스마트홈</w:t>
      </w:r>
      <w:proofErr w:type="spellEnd"/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서비스는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="00B21C19" w:rsidRPr="006948C4">
        <w:rPr>
          <w:rFonts w:ascii="D2Coding" w:eastAsia="D2Coding" w:hAnsi="D2Coding" w:cs="바탕" w:hint="eastAsia"/>
          <w:lang w:eastAsia="ko-KR"/>
        </w:rPr>
        <w:t>제어에</w:t>
      </w:r>
      <w:r w:rsidR="00B21C19" w:rsidRPr="006948C4">
        <w:rPr>
          <w:rFonts w:ascii="D2Coding" w:eastAsia="D2Coding" w:hAnsi="D2Coding" w:hint="eastAsia"/>
          <w:lang w:eastAsia="ko-KR"/>
        </w:rPr>
        <w:t xml:space="preserve"> </w:t>
      </w:r>
      <w:r w:rsidR="00B21C19" w:rsidRPr="006948C4">
        <w:rPr>
          <w:rFonts w:ascii="D2Coding" w:eastAsia="D2Coding" w:hAnsi="D2Coding" w:cs="바탕" w:hint="eastAsia"/>
          <w:lang w:eastAsia="ko-KR"/>
        </w:rPr>
        <w:t>중점을</w:t>
      </w:r>
      <w:r w:rsidR="00B21C19" w:rsidRPr="006948C4">
        <w:rPr>
          <w:rFonts w:ascii="D2Coding" w:eastAsia="D2Coding" w:hAnsi="D2Coding" w:hint="eastAsia"/>
          <w:lang w:eastAsia="ko-KR"/>
        </w:rPr>
        <w:t xml:space="preserve"> </w:t>
      </w:r>
      <w:r w:rsidR="00B21C19" w:rsidRPr="006948C4">
        <w:rPr>
          <w:rFonts w:ascii="D2Coding" w:eastAsia="D2Coding" w:hAnsi="D2Coding" w:cs="바탕" w:hint="eastAsia"/>
          <w:lang w:eastAsia="ko-KR"/>
        </w:rPr>
        <w:t>두고</w:t>
      </w:r>
      <w:r w:rsidR="00B21C19" w:rsidRPr="006948C4">
        <w:rPr>
          <w:rFonts w:ascii="D2Coding" w:eastAsia="D2Coding" w:hAnsi="D2Coding" w:hint="eastAsia"/>
          <w:lang w:eastAsia="ko-KR"/>
        </w:rPr>
        <w:t xml:space="preserve"> </w:t>
      </w:r>
      <w:r w:rsidR="00B21C19" w:rsidRPr="006948C4">
        <w:rPr>
          <w:rFonts w:ascii="D2Coding" w:eastAsia="D2Coding" w:hAnsi="D2Coding" w:cs="바탕" w:hint="eastAsia"/>
          <w:lang w:eastAsia="ko-KR"/>
        </w:rPr>
        <w:t>있다</w:t>
      </w:r>
      <w:r w:rsidR="00B21C19" w:rsidRPr="006948C4">
        <w:rPr>
          <w:rFonts w:ascii="D2Coding" w:eastAsia="D2Coding" w:hAnsi="D2Coding" w:hint="eastAsia"/>
          <w:lang w:eastAsia="ko-KR"/>
        </w:rPr>
        <w:t xml:space="preserve">. </w:t>
      </w:r>
      <w:r w:rsidR="00B21C19" w:rsidRPr="006948C4">
        <w:rPr>
          <w:rFonts w:ascii="D2Coding" w:eastAsia="D2Coding" w:hAnsi="D2Coding" w:cs="바탕" w:hint="eastAsia"/>
          <w:lang w:eastAsia="ko-KR"/>
        </w:rPr>
        <w:t>즉</w:t>
      </w:r>
      <w:r w:rsidR="00B21C19" w:rsidRPr="006948C4">
        <w:rPr>
          <w:rFonts w:ascii="D2Coding" w:eastAsia="D2Coding" w:hAnsi="D2Coding" w:hint="eastAsia"/>
          <w:lang w:eastAsia="ko-KR"/>
        </w:rPr>
        <w:t xml:space="preserve"> </w:t>
      </w:r>
      <w:r w:rsidR="00B21C19" w:rsidRPr="006948C4">
        <w:rPr>
          <w:rFonts w:ascii="D2Coding" w:eastAsia="D2Coding" w:hAnsi="D2Coding" w:cs="바탕" w:hint="eastAsia"/>
          <w:lang w:eastAsia="ko-KR"/>
        </w:rPr>
        <w:t>외부에서</w:t>
      </w:r>
      <w:r w:rsidR="00B21C19" w:rsidRPr="006948C4">
        <w:rPr>
          <w:rFonts w:ascii="D2Coding" w:eastAsia="D2Coding" w:hAnsi="D2Coding" w:hint="eastAsia"/>
          <w:lang w:eastAsia="ko-KR"/>
        </w:rPr>
        <w:t xml:space="preserve"> </w:t>
      </w:r>
      <w:r w:rsidR="00B21C19" w:rsidRPr="006948C4">
        <w:rPr>
          <w:rFonts w:ascii="D2Coding" w:eastAsia="D2Coding" w:hAnsi="D2Coding" w:cs="바탕" w:hint="eastAsia"/>
          <w:lang w:eastAsia="ko-KR"/>
        </w:rPr>
        <w:t>통신을</w:t>
      </w:r>
      <w:r w:rsidR="00B21C19" w:rsidRPr="006948C4">
        <w:rPr>
          <w:rFonts w:ascii="D2Coding" w:eastAsia="D2Coding" w:hAnsi="D2Coding" w:hint="eastAsia"/>
          <w:lang w:eastAsia="ko-KR"/>
        </w:rPr>
        <w:t xml:space="preserve"> </w:t>
      </w:r>
      <w:r w:rsidR="00B21C19" w:rsidRPr="006948C4">
        <w:rPr>
          <w:rFonts w:ascii="D2Coding" w:eastAsia="D2Coding" w:hAnsi="D2Coding" w:cs="바탕" w:hint="eastAsia"/>
          <w:lang w:eastAsia="ko-KR"/>
        </w:rPr>
        <w:t>통해</w:t>
      </w:r>
      <w:r w:rsidR="00B21C19" w:rsidRPr="006948C4">
        <w:rPr>
          <w:rFonts w:ascii="D2Coding" w:eastAsia="D2Coding" w:hAnsi="D2Coding" w:hint="eastAsia"/>
          <w:lang w:eastAsia="ko-KR"/>
        </w:rPr>
        <w:t xml:space="preserve">, </w:t>
      </w:r>
      <w:r w:rsidR="00B21C19" w:rsidRPr="006948C4">
        <w:rPr>
          <w:rFonts w:ascii="D2Coding" w:eastAsia="D2Coding" w:hAnsi="D2Coding" w:cs="바탕" w:hint="eastAsia"/>
          <w:lang w:eastAsia="ko-KR"/>
        </w:rPr>
        <w:t>카메라</w:t>
      </w:r>
      <w:r w:rsidR="00B21C19" w:rsidRPr="006948C4">
        <w:rPr>
          <w:rFonts w:ascii="D2Coding" w:eastAsia="D2Coding" w:hAnsi="D2Coding" w:hint="eastAsia"/>
          <w:lang w:eastAsia="ko-KR"/>
        </w:rPr>
        <w:t xml:space="preserve">, </w:t>
      </w:r>
      <w:r w:rsidR="00B21C19" w:rsidRPr="006948C4">
        <w:rPr>
          <w:rFonts w:ascii="D2Coding" w:eastAsia="D2Coding" w:hAnsi="D2Coding" w:cs="바탕" w:hint="eastAsia"/>
          <w:lang w:eastAsia="ko-KR"/>
        </w:rPr>
        <w:t>온도</w:t>
      </w:r>
      <w:r w:rsidR="00B21C19" w:rsidRPr="006948C4">
        <w:rPr>
          <w:rFonts w:ascii="D2Coding" w:eastAsia="D2Coding" w:hAnsi="D2Coding" w:hint="eastAsia"/>
          <w:lang w:eastAsia="ko-KR"/>
        </w:rPr>
        <w:t xml:space="preserve">, </w:t>
      </w:r>
      <w:r w:rsidR="00B21C19" w:rsidRPr="006948C4">
        <w:rPr>
          <w:rFonts w:ascii="D2Coding" w:eastAsia="D2Coding" w:hAnsi="D2Coding" w:cs="바탕" w:hint="eastAsia"/>
          <w:lang w:eastAsia="ko-KR"/>
        </w:rPr>
        <w:t>가스</w:t>
      </w:r>
      <w:r w:rsidR="00B21C19" w:rsidRPr="006948C4">
        <w:rPr>
          <w:rFonts w:ascii="D2Coding" w:eastAsia="D2Coding" w:hAnsi="D2Coding" w:hint="eastAsia"/>
          <w:lang w:eastAsia="ko-KR"/>
        </w:rPr>
        <w:t>,</w:t>
      </w:r>
    </w:p>
    <w:p w:rsidR="00B21C19" w:rsidRPr="006948C4" w:rsidRDefault="00B21C19" w:rsidP="005E5DFA">
      <w:pPr>
        <w:widowControl/>
        <w:spacing w:line="240" w:lineRule="auto"/>
        <w:ind w:left="720"/>
        <w:rPr>
          <w:rFonts w:ascii="D2Coding" w:eastAsia="D2Coding" w:hAnsi="D2Coding"/>
          <w:lang w:eastAsia="ko-KR"/>
        </w:rPr>
      </w:pPr>
      <w:r w:rsidRPr="006948C4">
        <w:rPr>
          <w:rFonts w:ascii="D2Coding" w:eastAsia="D2Coding" w:hAnsi="D2Coding" w:cs="바탕" w:hint="eastAsia"/>
          <w:lang w:eastAsia="ko-KR"/>
        </w:rPr>
        <w:t>조명</w:t>
      </w:r>
      <w:r w:rsidRPr="006948C4">
        <w:rPr>
          <w:rFonts w:ascii="D2Coding" w:eastAsia="D2Coding" w:hAnsi="D2Coding" w:hint="eastAsia"/>
          <w:lang w:eastAsia="ko-KR"/>
        </w:rPr>
        <w:t xml:space="preserve">, </w:t>
      </w:r>
      <w:r w:rsidRPr="006948C4">
        <w:rPr>
          <w:rFonts w:ascii="D2Coding" w:eastAsia="D2Coding" w:hAnsi="D2Coding" w:cs="바탕" w:hint="eastAsia"/>
          <w:lang w:eastAsia="ko-KR"/>
        </w:rPr>
        <w:t>전기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등을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제어</w:t>
      </w:r>
      <w:r w:rsidR="00FD00B3" w:rsidRPr="006948C4">
        <w:rPr>
          <w:rFonts w:ascii="D2Coding" w:eastAsia="D2Coding" w:hAnsi="D2Coding" w:cs="바탕" w:hint="eastAsia"/>
          <w:lang w:eastAsia="ko-KR"/>
        </w:rPr>
        <w:t>와</w:t>
      </w:r>
      <w:r w:rsidR="00FD00B3" w:rsidRPr="006948C4">
        <w:rPr>
          <w:rFonts w:ascii="D2Coding" w:eastAsia="D2Coding" w:hAnsi="D2Coding" w:hint="eastAsia"/>
          <w:lang w:eastAsia="ko-KR"/>
        </w:rPr>
        <w:t xml:space="preserve"> </w:t>
      </w:r>
      <w:r w:rsidR="00FD00B3" w:rsidRPr="006948C4">
        <w:rPr>
          <w:rFonts w:ascii="D2Coding" w:eastAsia="D2Coding" w:hAnsi="D2Coding" w:cs="바탕" w:hint="eastAsia"/>
          <w:lang w:eastAsia="ko-KR"/>
        </w:rPr>
        <w:t>분석</w:t>
      </w:r>
      <w:r w:rsidR="00FD00B3" w:rsidRPr="006948C4">
        <w:rPr>
          <w:rFonts w:ascii="D2Coding" w:eastAsia="D2Coding" w:hAnsi="D2Coding" w:hint="eastAsia"/>
          <w:lang w:eastAsia="ko-KR"/>
        </w:rPr>
        <w:t xml:space="preserve"> </w:t>
      </w:r>
      <w:r w:rsidR="00FD00B3" w:rsidRPr="006948C4">
        <w:rPr>
          <w:rFonts w:ascii="D2Coding" w:eastAsia="D2Coding" w:hAnsi="D2Coding" w:cs="바탕" w:hint="eastAsia"/>
          <w:lang w:eastAsia="ko-KR"/>
        </w:rPr>
        <w:t>서비스에만</w:t>
      </w:r>
      <w:r w:rsidR="00FD00B3" w:rsidRPr="006948C4">
        <w:rPr>
          <w:rFonts w:ascii="D2Coding" w:eastAsia="D2Coding" w:hAnsi="D2Coding" w:hint="eastAsia"/>
          <w:lang w:eastAsia="ko-KR"/>
        </w:rPr>
        <w:t xml:space="preserve"> </w:t>
      </w:r>
      <w:r w:rsidR="00FD00B3" w:rsidRPr="006948C4">
        <w:rPr>
          <w:rFonts w:ascii="D2Coding" w:eastAsia="D2Coding" w:hAnsi="D2Coding" w:cs="바탕" w:hint="eastAsia"/>
          <w:lang w:eastAsia="ko-KR"/>
        </w:rPr>
        <w:t>초점을</w:t>
      </w:r>
      <w:r w:rsidR="00FD00B3" w:rsidRPr="006948C4">
        <w:rPr>
          <w:rFonts w:ascii="D2Coding" w:eastAsia="D2Coding" w:hAnsi="D2Coding" w:hint="eastAsia"/>
          <w:lang w:eastAsia="ko-KR"/>
        </w:rPr>
        <w:t xml:space="preserve"> </w:t>
      </w:r>
      <w:r w:rsidR="00FD00B3" w:rsidRPr="006948C4">
        <w:rPr>
          <w:rFonts w:ascii="D2Coding" w:eastAsia="D2Coding" w:hAnsi="D2Coding" w:cs="바탕" w:hint="eastAsia"/>
          <w:lang w:eastAsia="ko-KR"/>
        </w:rPr>
        <w:t>두고</w:t>
      </w:r>
      <w:r w:rsidR="00FD00B3" w:rsidRPr="006948C4">
        <w:rPr>
          <w:rFonts w:ascii="D2Coding" w:eastAsia="D2Coding" w:hAnsi="D2Coding" w:hint="eastAsia"/>
          <w:lang w:eastAsia="ko-KR"/>
        </w:rPr>
        <w:t xml:space="preserve"> </w:t>
      </w:r>
      <w:r w:rsidR="00FD00B3" w:rsidRPr="006948C4">
        <w:rPr>
          <w:rFonts w:ascii="D2Coding" w:eastAsia="D2Coding" w:hAnsi="D2Coding" w:cs="바탕" w:hint="eastAsia"/>
          <w:lang w:eastAsia="ko-KR"/>
        </w:rPr>
        <w:t>있다</w:t>
      </w:r>
      <w:r w:rsidR="00FD00B3" w:rsidRPr="006948C4">
        <w:rPr>
          <w:rFonts w:ascii="D2Coding" w:eastAsia="D2Coding" w:hAnsi="D2Coding" w:hint="eastAsia"/>
          <w:lang w:eastAsia="ko-KR"/>
        </w:rPr>
        <w:t>.</w:t>
      </w:r>
    </w:p>
    <w:p w:rsidR="009061AD" w:rsidRPr="006948C4" w:rsidRDefault="009061AD" w:rsidP="005E5DFA">
      <w:pPr>
        <w:pStyle w:val="2"/>
        <w:rPr>
          <w:rFonts w:ascii="D2Coding" w:eastAsia="D2Coding" w:hAnsi="D2Coding"/>
          <w:lang w:eastAsia="ko-KR"/>
        </w:rPr>
      </w:pPr>
      <w:r w:rsidRPr="006948C4">
        <w:rPr>
          <w:rFonts w:ascii="D2Coding" w:eastAsia="D2Coding" w:hAnsi="D2Coding" w:cs="바탕" w:hint="eastAsia"/>
          <w:lang w:eastAsia="ko-KR"/>
        </w:rPr>
        <w:t>비즈니스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비전</w:t>
      </w:r>
    </w:p>
    <w:p w:rsidR="00A94869" w:rsidRPr="006948C4" w:rsidRDefault="00266132" w:rsidP="005E5DFA">
      <w:pPr>
        <w:widowControl/>
        <w:spacing w:line="240" w:lineRule="auto"/>
        <w:ind w:left="720"/>
        <w:rPr>
          <w:rFonts w:ascii="D2Coding" w:eastAsia="D2Coding" w:hAnsi="D2Coding"/>
          <w:bCs/>
          <w:lang w:eastAsia="ko-KR"/>
        </w:rPr>
      </w:pPr>
      <w:proofErr w:type="spellStart"/>
      <w:r w:rsidRPr="006948C4">
        <w:rPr>
          <w:rFonts w:ascii="D2Coding" w:eastAsia="D2Coding" w:hAnsi="D2Coding" w:cs="바탕" w:hint="eastAsia"/>
          <w:bCs/>
          <w:lang w:eastAsia="ko-KR"/>
        </w:rPr>
        <w:t>웹크롤링과</w:t>
      </w:r>
      <w:proofErr w:type="spellEnd"/>
      <w:r w:rsidRPr="006948C4">
        <w:rPr>
          <w:rFonts w:ascii="D2Coding" w:eastAsia="D2Coding" w:hAnsi="D2Coding" w:hint="eastAsia"/>
          <w:bCs/>
          <w:lang w:eastAsia="ko-KR"/>
        </w:rPr>
        <w:t xml:space="preserve"> Open API </w:t>
      </w:r>
      <w:r w:rsidRPr="006948C4">
        <w:rPr>
          <w:rFonts w:ascii="D2Coding" w:eastAsia="D2Coding" w:hAnsi="D2Coding" w:cs="바탕" w:hint="eastAsia"/>
          <w:bCs/>
          <w:lang w:eastAsia="ko-KR"/>
        </w:rPr>
        <w:t>정보를</w:t>
      </w:r>
      <w:r w:rsidRPr="006948C4">
        <w:rPr>
          <w:rFonts w:ascii="D2Coding" w:eastAsia="D2Coding" w:hAnsi="D2Coding" w:hint="eastAsia"/>
          <w:bCs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bCs/>
          <w:lang w:eastAsia="ko-KR"/>
        </w:rPr>
        <w:t>통해</w:t>
      </w:r>
      <w:r w:rsidRPr="006948C4">
        <w:rPr>
          <w:rFonts w:ascii="D2Coding" w:eastAsia="D2Coding" w:hAnsi="D2Coding" w:hint="eastAsia"/>
          <w:bCs/>
          <w:lang w:eastAsia="ko-KR"/>
        </w:rPr>
        <w:t xml:space="preserve">, </w:t>
      </w:r>
      <w:r w:rsidRPr="006948C4">
        <w:rPr>
          <w:rFonts w:ascii="D2Coding" w:eastAsia="D2Coding" w:hAnsi="D2Coding" w:cs="바탕" w:hint="eastAsia"/>
          <w:bCs/>
          <w:lang w:eastAsia="ko-KR"/>
        </w:rPr>
        <w:t>사용자에게</w:t>
      </w:r>
      <w:r w:rsidRPr="006948C4">
        <w:rPr>
          <w:rFonts w:ascii="D2Coding" w:eastAsia="D2Coding" w:hAnsi="D2Coding" w:hint="eastAsia"/>
          <w:bCs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bCs/>
          <w:lang w:eastAsia="ko-KR"/>
        </w:rPr>
        <w:t>다양한</w:t>
      </w:r>
      <w:r w:rsidRPr="006948C4">
        <w:rPr>
          <w:rFonts w:ascii="D2Coding" w:eastAsia="D2Coding" w:hAnsi="D2Coding" w:hint="eastAsia"/>
          <w:bCs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bCs/>
          <w:lang w:eastAsia="ko-KR"/>
        </w:rPr>
        <w:t>서비스를</w:t>
      </w:r>
      <w:r w:rsidRPr="006948C4">
        <w:rPr>
          <w:rFonts w:ascii="D2Coding" w:eastAsia="D2Coding" w:hAnsi="D2Coding" w:hint="eastAsia"/>
          <w:bCs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bCs/>
          <w:lang w:eastAsia="ko-KR"/>
        </w:rPr>
        <w:t>제공하고</w:t>
      </w:r>
      <w:r w:rsidRPr="006948C4">
        <w:rPr>
          <w:rFonts w:ascii="D2Coding" w:eastAsia="D2Coding" w:hAnsi="D2Coding" w:hint="eastAsia"/>
          <w:bCs/>
          <w:lang w:eastAsia="ko-KR"/>
        </w:rPr>
        <w:t xml:space="preserve">, </w:t>
      </w:r>
      <w:r w:rsidRPr="006948C4">
        <w:rPr>
          <w:rFonts w:ascii="D2Coding" w:eastAsia="D2Coding" w:hAnsi="D2Coding" w:cs="바탕" w:hint="eastAsia"/>
          <w:bCs/>
          <w:lang w:eastAsia="ko-KR"/>
        </w:rPr>
        <w:t>앞으로의</w:t>
      </w:r>
      <w:r w:rsidRPr="006948C4">
        <w:rPr>
          <w:rFonts w:ascii="D2Coding" w:eastAsia="D2Coding" w:hAnsi="D2Coding" w:hint="eastAsia"/>
          <w:bCs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bCs/>
          <w:lang w:eastAsia="ko-KR"/>
        </w:rPr>
        <w:t>환경에</w:t>
      </w:r>
      <w:r w:rsidRPr="006948C4">
        <w:rPr>
          <w:rFonts w:ascii="D2Coding" w:eastAsia="D2Coding" w:hAnsi="D2Coding" w:hint="eastAsia"/>
          <w:bCs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bCs/>
          <w:lang w:eastAsia="ko-KR"/>
        </w:rPr>
        <w:t>대비하여</w:t>
      </w:r>
      <w:r w:rsidRPr="006948C4">
        <w:rPr>
          <w:rFonts w:ascii="D2Coding" w:eastAsia="D2Coding" w:hAnsi="D2Coding" w:hint="eastAsia"/>
          <w:bCs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bCs/>
          <w:lang w:eastAsia="ko-KR"/>
        </w:rPr>
        <w:t>제어</w:t>
      </w:r>
      <w:r w:rsidRPr="006948C4">
        <w:rPr>
          <w:rFonts w:ascii="D2Coding" w:eastAsia="D2Coding" w:hAnsi="D2Coding" w:hint="eastAsia"/>
          <w:bCs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bCs/>
          <w:lang w:eastAsia="ko-KR"/>
        </w:rPr>
        <w:t>분석</w:t>
      </w:r>
      <w:r w:rsidRPr="006948C4">
        <w:rPr>
          <w:rFonts w:ascii="D2Coding" w:eastAsia="D2Coding" w:hAnsi="D2Coding" w:hint="eastAsia"/>
          <w:bCs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bCs/>
          <w:lang w:eastAsia="ko-KR"/>
        </w:rPr>
        <w:t>서비스</w:t>
      </w:r>
      <w:r w:rsidRPr="006948C4">
        <w:rPr>
          <w:rFonts w:ascii="D2Coding" w:eastAsia="D2Coding" w:hAnsi="D2Coding" w:hint="eastAsia"/>
          <w:bCs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bCs/>
          <w:lang w:eastAsia="ko-KR"/>
        </w:rPr>
        <w:t>또한</w:t>
      </w:r>
      <w:r w:rsidRPr="006948C4">
        <w:rPr>
          <w:rFonts w:ascii="D2Coding" w:eastAsia="D2Coding" w:hAnsi="D2Coding" w:hint="eastAsia"/>
          <w:bCs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bCs/>
          <w:lang w:eastAsia="ko-KR"/>
        </w:rPr>
        <w:t>제공함</w:t>
      </w:r>
    </w:p>
    <w:bookmarkEnd w:id="1"/>
    <w:bookmarkEnd w:id="2"/>
    <w:p w:rsidR="000615CE" w:rsidRPr="006948C4" w:rsidRDefault="009061AD" w:rsidP="005E5DFA">
      <w:pPr>
        <w:pStyle w:val="1"/>
        <w:rPr>
          <w:rFonts w:ascii="D2Coding" w:eastAsia="D2Coding" w:hAnsi="D2Coding" w:cs="Times New Roman"/>
          <w:sz w:val="20"/>
          <w:szCs w:val="20"/>
          <w:lang w:eastAsia="ko-KR"/>
        </w:rPr>
      </w:pPr>
      <w:r w:rsidRPr="006948C4">
        <w:rPr>
          <w:rFonts w:ascii="D2Coding" w:eastAsia="D2Coding" w:hAnsi="D2Coding" w:cs="Times New Roman"/>
          <w:sz w:val="20"/>
          <w:szCs w:val="20"/>
          <w:lang w:eastAsia="ko-KR"/>
        </w:rPr>
        <w:t>AS-IS</w:t>
      </w:r>
      <w:r w:rsidRPr="006948C4">
        <w:rPr>
          <w:rFonts w:ascii="D2Coding" w:eastAsia="D2Coding" w:hAnsi="D2Coding" w:cs="Times New Roman" w:hint="eastAsia"/>
          <w:sz w:val="20"/>
          <w:szCs w:val="20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sz w:val="20"/>
          <w:szCs w:val="20"/>
          <w:lang w:eastAsia="ko-KR"/>
        </w:rPr>
        <w:t>문제점</w:t>
      </w:r>
      <w:r w:rsidRPr="006948C4">
        <w:rPr>
          <w:rFonts w:ascii="D2Coding" w:eastAsia="D2Coding" w:hAnsi="D2Coding" w:cs="Times New Roman" w:hint="eastAsia"/>
          <w:sz w:val="20"/>
          <w:szCs w:val="20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sz w:val="20"/>
          <w:szCs w:val="20"/>
          <w:lang w:eastAsia="ko-KR"/>
        </w:rPr>
        <w:t>분석</w:t>
      </w:r>
    </w:p>
    <w:p w:rsidR="00266132" w:rsidRPr="006948C4" w:rsidRDefault="009061AD" w:rsidP="005E5DFA">
      <w:pPr>
        <w:pStyle w:val="2"/>
        <w:rPr>
          <w:rFonts w:ascii="D2Coding" w:eastAsia="D2Coding" w:hAnsi="D2Coding"/>
          <w:sz w:val="28"/>
          <w:lang w:eastAsia="ko-KR"/>
        </w:rPr>
      </w:pPr>
      <w:bookmarkStart w:id="15" w:name="_Toc436203379"/>
      <w:bookmarkStart w:id="16" w:name="_Toc452813579"/>
      <w:bookmarkStart w:id="17" w:name="_Ref13305939"/>
      <w:bookmarkStart w:id="18" w:name="_Toc467492726"/>
      <w:r w:rsidRPr="006948C4">
        <w:rPr>
          <w:rFonts w:ascii="D2Coding" w:eastAsia="D2Coding" w:hAnsi="D2Coding" w:cs="바탕" w:hint="eastAsia"/>
          <w:sz w:val="28"/>
          <w:lang w:eastAsia="ko-KR"/>
        </w:rPr>
        <w:t>사용자</w:t>
      </w:r>
      <w:r w:rsidRPr="006948C4">
        <w:rPr>
          <w:rFonts w:ascii="D2Coding" w:eastAsia="D2Coding" w:hAnsi="D2Coding" w:hint="eastAsia"/>
          <w:sz w:val="28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sz w:val="28"/>
          <w:lang w:eastAsia="ko-KR"/>
        </w:rPr>
        <w:t>관점</w:t>
      </w:r>
    </w:p>
    <w:p w:rsidR="009061AD" w:rsidRPr="006948C4" w:rsidRDefault="000264B8" w:rsidP="005E5DFA">
      <w:pPr>
        <w:pStyle w:val="3"/>
        <w:rPr>
          <w:rFonts w:ascii="D2Coding" w:eastAsia="D2Coding" w:hAnsi="D2Coding" w:hint="eastAsia"/>
          <w:b/>
          <w:lang w:eastAsia="ko-KR"/>
        </w:rPr>
      </w:pPr>
      <w:r w:rsidRPr="006948C4">
        <w:rPr>
          <w:rFonts w:ascii="D2Coding" w:eastAsia="D2Coding" w:hAnsi="D2Coding" w:cs="바탕" w:hint="eastAsia"/>
          <w:b/>
          <w:lang w:eastAsia="ko-KR"/>
        </w:rPr>
        <w:t>주부</w:t>
      </w:r>
      <w:r w:rsidR="006F5682" w:rsidRPr="006948C4">
        <w:rPr>
          <w:rFonts w:ascii="D2Coding" w:eastAsia="D2Coding" w:hAnsi="D2Coding" w:hint="eastAsia"/>
          <w:b/>
          <w:lang w:eastAsia="ko-KR"/>
        </w:rPr>
        <w:t xml:space="preserve"> </w:t>
      </w:r>
    </w:p>
    <w:tbl>
      <w:tblPr>
        <w:tblW w:w="0" w:type="auto"/>
        <w:tblCellSpacing w:w="11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3003"/>
        <w:gridCol w:w="8127"/>
      </w:tblGrid>
      <w:tr w:rsidR="000264B8" w:rsidRPr="006948C4" w:rsidTr="009513B1">
        <w:trPr>
          <w:tblCellSpacing w:w="11" w:type="dxa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264B8" w:rsidRPr="006948C4" w:rsidRDefault="000264B8" w:rsidP="006948C4">
            <w:pPr>
              <w:pStyle w:val="a9"/>
              <w:keepNext/>
              <w:spacing w:line="360" w:lineRule="auto"/>
              <w:ind w:leftChars="36" w:left="72"/>
              <w:rPr>
                <w:rFonts w:ascii="D2Coding" w:eastAsia="D2Coding" w:hAnsi="D2Coding" w:cs="Times New Roman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문제점</w:t>
            </w:r>
          </w:p>
        </w:tc>
        <w:tc>
          <w:tcPr>
            <w:tcW w:w="809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264B8" w:rsidRPr="009513B1" w:rsidRDefault="006948C4" w:rsidP="006948C4">
            <w:pPr>
              <w:pStyle w:val="InfoBlue"/>
              <w:spacing w:line="276" w:lineRule="auto"/>
              <w:ind w:left="0"/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●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냉장고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안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식품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유통기한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실시간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파악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불가</w:t>
            </w:r>
          </w:p>
          <w:p w:rsidR="000264B8" w:rsidRPr="009513B1" w:rsidRDefault="006948C4" w:rsidP="006948C4">
            <w:pPr>
              <w:pStyle w:val="InfoBlue"/>
              <w:spacing w:line="360" w:lineRule="auto"/>
              <w:ind w:left="0"/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●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 xml:space="preserve"> </w:t>
            </w:r>
            <w:r w:rsidR="009513B1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 xml:space="preserve">부족 </w:t>
            </w:r>
            <w:proofErr w:type="spellStart"/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식자재</w:t>
            </w:r>
            <w:proofErr w:type="spellEnd"/>
            <w:r w:rsidR="009513B1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 xml:space="preserve"> 관련 현황 파악 </w:t>
            </w:r>
          </w:p>
          <w:p w:rsidR="000264B8" w:rsidRPr="009513B1" w:rsidRDefault="006948C4" w:rsidP="009513B1">
            <w:pPr>
              <w:pStyle w:val="a9"/>
              <w:spacing w:line="360" w:lineRule="auto"/>
              <w:ind w:left="0"/>
              <w:rPr>
                <w:rFonts w:ascii="D2Coding" w:eastAsia="D2Coding" w:hAnsi="D2Coding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="009513B1" w:rsidRPr="009513B1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요리</w:t>
            </w:r>
            <w:r w:rsidR="009513B1" w:rsidRPr="009513B1">
              <w:rPr>
                <w:rFonts w:ascii="D2Coding" w:eastAsia="D2Coding" w:hAnsi="D2Coding" w:cs="바탕" w:hint="eastAsia"/>
                <w:lang w:eastAsia="ko-KR"/>
              </w:rPr>
              <w:t>의 다양성 관련 주부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스트레스</w:t>
            </w:r>
          </w:p>
        </w:tc>
      </w:tr>
      <w:tr w:rsidR="000264B8" w:rsidRPr="009513B1" w:rsidTr="009513B1">
        <w:trPr>
          <w:tblCellSpacing w:w="11" w:type="dxa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264B8" w:rsidRPr="006948C4" w:rsidRDefault="000264B8" w:rsidP="006948C4">
            <w:pPr>
              <w:pStyle w:val="a9"/>
              <w:spacing w:line="360" w:lineRule="auto"/>
              <w:ind w:left="72"/>
              <w:rPr>
                <w:rFonts w:ascii="D2Coding" w:eastAsia="D2Coding" w:hAnsi="D2Coding" w:cs="Times New Roman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성공적인</w:t>
            </w:r>
            <w:r w:rsidRPr="006948C4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lang w:eastAsia="ko-KR"/>
              </w:rPr>
              <w:t>솔루션</w:t>
            </w:r>
          </w:p>
        </w:tc>
        <w:tc>
          <w:tcPr>
            <w:tcW w:w="809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48C4" w:rsidRPr="009513B1" w:rsidRDefault="006948C4" w:rsidP="009513B1">
            <w:pPr>
              <w:pStyle w:val="InfoBlue"/>
              <w:spacing w:line="276" w:lineRule="auto"/>
              <w:ind w:left="0"/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●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냉장고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모니터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유통기한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입력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통해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,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실시간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유통기한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관리</w:t>
            </w:r>
          </w:p>
          <w:p w:rsidR="006948C4" w:rsidRPr="009513B1" w:rsidRDefault="006948C4" w:rsidP="006948C4">
            <w:pPr>
              <w:pStyle w:val="InfoBlue"/>
              <w:spacing w:line="360" w:lineRule="auto"/>
              <w:ind w:left="0"/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●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 xml:space="preserve"> </w:t>
            </w:r>
            <w:r w:rsid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유통기한 마감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시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사용자</w:t>
            </w:r>
            <w:r w:rsidR="000264B8"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proofErr w:type="spellStart"/>
            <w:r w:rsidR="000264B8"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알람</w:t>
            </w:r>
            <w:proofErr w:type="spellEnd"/>
          </w:p>
          <w:p w:rsidR="006948C4" w:rsidRPr="009513B1" w:rsidRDefault="006948C4" w:rsidP="006948C4">
            <w:pPr>
              <w:spacing w:line="360" w:lineRule="auto"/>
              <w:rPr>
                <w:rFonts w:ascii="D2Coding" w:eastAsia="D2Coding" w:hAnsi="D2Coding" w:hint="eastAsia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513B1" w:rsidRPr="009513B1">
              <w:rPr>
                <w:rFonts w:ascii="D2Coding" w:eastAsia="D2Coding" w:hAnsi="D2Coding" w:cs="바탕" w:hint="eastAsia"/>
                <w:lang w:eastAsia="ko-KR"/>
              </w:rPr>
              <w:t>음식의</w:t>
            </w:r>
            <w:r w:rsidR="009513B1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513B1" w:rsidRPr="009513B1">
              <w:rPr>
                <w:rFonts w:ascii="D2Coding" w:eastAsia="D2Coding" w:hAnsi="D2Coding" w:cs="바탕" w:hint="eastAsia"/>
                <w:lang w:eastAsia="ko-KR"/>
              </w:rPr>
              <w:t>바코드</w:t>
            </w:r>
            <w:r w:rsidR="009513B1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513B1" w:rsidRPr="009513B1">
              <w:rPr>
                <w:rFonts w:ascii="D2Coding" w:eastAsia="D2Coding" w:hAnsi="D2Coding" w:cs="바탕" w:hint="eastAsia"/>
                <w:lang w:eastAsia="ko-KR"/>
              </w:rPr>
              <w:t>인식</w:t>
            </w:r>
            <w:r w:rsidR="009513B1">
              <w:rPr>
                <w:rFonts w:ascii="D2Coding" w:eastAsia="D2Coding" w:hAnsi="D2Coding" w:hint="eastAsia"/>
                <w:lang w:eastAsia="ko-KR"/>
              </w:rPr>
              <w:t xml:space="preserve">을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냉장고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513B1">
              <w:rPr>
                <w:rFonts w:ascii="D2Coding" w:eastAsia="D2Coding" w:hAnsi="D2Coding" w:hint="eastAsia"/>
                <w:lang w:eastAsia="ko-KR"/>
              </w:rPr>
              <w:t>외장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카메라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513B1">
              <w:rPr>
                <w:rFonts w:ascii="D2Coding" w:eastAsia="D2Coding" w:hAnsi="D2Coding" w:hint="eastAsia"/>
                <w:lang w:eastAsia="ko-KR"/>
              </w:rPr>
              <w:t xml:space="preserve">이용하여 </w:t>
            </w:r>
            <w:proofErr w:type="spellStart"/>
            <w:r w:rsidR="009513B1">
              <w:rPr>
                <w:rFonts w:ascii="D2Coding" w:eastAsia="D2Coding" w:hAnsi="D2Coding" w:hint="eastAsia"/>
                <w:lang w:eastAsia="ko-KR"/>
              </w:rPr>
              <w:t>식자재</w:t>
            </w:r>
            <w:proofErr w:type="spellEnd"/>
            <w:r w:rsidR="009513B1">
              <w:rPr>
                <w:rFonts w:ascii="D2Coding" w:eastAsia="D2Coding" w:hAnsi="D2Coding" w:hint="eastAsia"/>
                <w:lang w:eastAsia="ko-KR"/>
              </w:rPr>
              <w:t xml:space="preserve"> 관리 수월</w:t>
            </w:r>
          </w:p>
          <w:p w:rsidR="000264B8" w:rsidRPr="009513B1" w:rsidRDefault="006948C4" w:rsidP="009513B1">
            <w:pPr>
              <w:spacing w:line="360" w:lineRule="auto"/>
              <w:ind w:left="200" w:hangingChars="100" w:hanging="200"/>
              <w:rPr>
                <w:rFonts w:ascii="D2Coding" w:eastAsia="D2Coding" w:hAnsi="D2Coding" w:hint="eastAsia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자주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513B1">
              <w:rPr>
                <w:rFonts w:ascii="D2Coding" w:eastAsia="D2Coding" w:hAnsi="D2Coding" w:cs="바탕" w:hint="eastAsia"/>
                <w:lang w:eastAsia="ko-KR"/>
              </w:rPr>
              <w:t xml:space="preserve">구매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목록을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proofErr w:type="spellStart"/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즐겨찾기</w:t>
            </w:r>
            <w:proofErr w:type="spellEnd"/>
            <w:r w:rsidR="009513B1">
              <w:rPr>
                <w:rFonts w:ascii="D2Coding" w:eastAsia="D2Coding" w:hAnsi="D2Coding" w:cs="바탕" w:hint="eastAsia"/>
                <w:lang w:eastAsia="ko-KR"/>
              </w:rPr>
              <w:t xml:space="preserve"> 저장</w:t>
            </w:r>
            <w:r w:rsidR="009513B1">
              <w:rPr>
                <w:rFonts w:ascii="D2Coding" w:eastAsia="D2Coding" w:hAnsi="D2Coding" w:hint="eastAsia"/>
                <w:lang w:eastAsia="ko-KR"/>
              </w:rPr>
              <w:t xml:space="preserve"> 혹은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513B1">
              <w:rPr>
                <w:rFonts w:ascii="D2Coding" w:eastAsia="D2Coding" w:hAnsi="D2Coding" w:hint="eastAsia"/>
                <w:lang w:eastAsia="ko-KR"/>
              </w:rPr>
              <w:t xml:space="preserve">검색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최상위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목록에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둠</w:t>
            </w:r>
            <w:r w:rsidR="009513B1">
              <w:rPr>
                <w:rFonts w:ascii="D2Coding" w:eastAsia="D2Coding" w:hAnsi="D2Coding" w:cs="바탕" w:hint="eastAsia"/>
                <w:lang w:eastAsia="ko-KR"/>
              </w:rPr>
              <w:t>으로 사용자 검색 수월</w:t>
            </w:r>
          </w:p>
          <w:p w:rsidR="000264B8" w:rsidRPr="009513B1" w:rsidRDefault="006948C4" w:rsidP="009513B1">
            <w:pPr>
              <w:spacing w:line="360" w:lineRule="auto"/>
              <w:rPr>
                <w:rFonts w:ascii="D2Coding" w:eastAsia="D2Coding" w:hAnsi="D2Coding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냉장고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안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513B1">
              <w:rPr>
                <w:rFonts w:ascii="D2Coding" w:eastAsia="D2Coding" w:hAnsi="D2Coding" w:cs="바탕" w:hint="eastAsia"/>
                <w:lang w:eastAsia="ko-KR"/>
              </w:rPr>
              <w:t>센서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통</w:t>
            </w:r>
            <w:r w:rsidR="009513B1">
              <w:rPr>
                <w:rFonts w:ascii="D2Coding" w:eastAsia="D2Coding" w:hAnsi="D2Coding" w:cs="바탕" w:hint="eastAsia"/>
                <w:lang w:eastAsia="ko-KR"/>
              </w:rPr>
              <w:t>한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재료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정보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따른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음식</w:t>
            </w:r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proofErr w:type="spellStart"/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레시피</w:t>
            </w:r>
            <w:proofErr w:type="spellEnd"/>
            <w:r w:rsidR="000264B8"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0264B8" w:rsidRPr="009513B1">
              <w:rPr>
                <w:rFonts w:ascii="D2Coding" w:eastAsia="D2Coding" w:hAnsi="D2Coding" w:cs="바탕" w:hint="eastAsia"/>
                <w:lang w:eastAsia="ko-KR"/>
              </w:rPr>
              <w:t>추천</w:t>
            </w:r>
          </w:p>
        </w:tc>
      </w:tr>
    </w:tbl>
    <w:bookmarkEnd w:id="15"/>
    <w:bookmarkEnd w:id="16"/>
    <w:bookmarkEnd w:id="17"/>
    <w:bookmarkEnd w:id="18"/>
    <w:p w:rsidR="000264B8" w:rsidRPr="006948C4" w:rsidRDefault="000264B8" w:rsidP="005E5DFA">
      <w:pPr>
        <w:pStyle w:val="3"/>
        <w:rPr>
          <w:rFonts w:ascii="D2Coding" w:eastAsia="D2Coding" w:hAnsi="D2Coding" w:hint="eastAsia"/>
          <w:b/>
          <w:lang w:eastAsia="ko-KR"/>
        </w:rPr>
      </w:pPr>
      <w:r w:rsidRPr="006948C4">
        <w:rPr>
          <w:rFonts w:ascii="D2Coding" w:eastAsia="D2Coding" w:hAnsi="D2Coding" w:cs="바탕" w:hint="eastAsia"/>
          <w:b/>
          <w:lang w:eastAsia="ko-KR"/>
        </w:rPr>
        <w:t>청각</w:t>
      </w:r>
      <w:r w:rsidRPr="006948C4">
        <w:rPr>
          <w:rFonts w:ascii="D2Coding" w:eastAsia="D2Coding" w:hAnsi="D2Coding" w:hint="eastAsia"/>
          <w:b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b/>
          <w:lang w:eastAsia="ko-KR"/>
        </w:rPr>
        <w:t>장애인</w:t>
      </w:r>
      <w:r w:rsidR="006F5682" w:rsidRPr="006948C4">
        <w:rPr>
          <w:rFonts w:ascii="D2Coding" w:eastAsia="D2Coding" w:hAnsi="D2Coding" w:hint="eastAsia"/>
          <w:b/>
          <w:lang w:eastAsia="ko-KR"/>
        </w:rPr>
        <w:t xml:space="preserve"> </w:t>
      </w:r>
    </w:p>
    <w:tbl>
      <w:tblPr>
        <w:tblW w:w="0" w:type="auto"/>
        <w:tblCellSpacing w:w="11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3003"/>
        <w:gridCol w:w="8127"/>
      </w:tblGrid>
      <w:tr w:rsidR="000264B8" w:rsidRPr="006948C4" w:rsidTr="009513B1">
        <w:trPr>
          <w:tblCellSpacing w:w="11" w:type="dxa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264B8" w:rsidRPr="006948C4" w:rsidRDefault="000264B8" w:rsidP="005E5DFA">
            <w:pPr>
              <w:pStyle w:val="a9"/>
              <w:keepNext/>
              <w:ind w:leftChars="36" w:left="72"/>
              <w:rPr>
                <w:rFonts w:ascii="D2Coding" w:eastAsia="D2Coding" w:hAnsi="D2Coding" w:cs="Times New Roman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문제점</w:t>
            </w:r>
          </w:p>
        </w:tc>
        <w:tc>
          <w:tcPr>
            <w:tcW w:w="809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948C4" w:rsidRPr="009727F6" w:rsidRDefault="006948C4" w:rsidP="006948C4">
            <w:pPr>
              <w:pStyle w:val="a9"/>
              <w:ind w:left="0"/>
              <w:rPr>
                <w:rFonts w:ascii="D2Coding" w:eastAsia="D2Coding" w:hAnsi="D2Coding" w:cs="바탕" w:hint="eastAsia"/>
                <w:lang w:eastAsia="ko-KR"/>
              </w:rPr>
            </w:pPr>
            <w:r w:rsidRPr="009727F6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727F6">
              <w:rPr>
                <w:rFonts w:ascii="D2Coding" w:eastAsia="D2Coding" w:hAnsi="D2Coding" w:cs="바탕" w:hint="eastAsia"/>
                <w:lang w:eastAsia="ko-KR"/>
              </w:rPr>
              <w:t xml:space="preserve"> 일반인 수화 불가로 인한 </w:t>
            </w:r>
            <w:r w:rsidR="009513B1" w:rsidRPr="009727F6">
              <w:rPr>
                <w:rFonts w:ascii="D2Coding" w:eastAsia="D2Coding" w:hAnsi="D2Coding" w:cs="바탕" w:hint="eastAsia"/>
                <w:lang w:eastAsia="ko-KR"/>
              </w:rPr>
              <w:t xml:space="preserve">서로 간 </w:t>
            </w:r>
            <w:r w:rsidRPr="009727F6">
              <w:rPr>
                <w:rFonts w:ascii="D2Coding" w:eastAsia="D2Coding" w:hAnsi="D2Coding" w:cs="바탕" w:hint="eastAsia"/>
                <w:lang w:eastAsia="ko-KR"/>
              </w:rPr>
              <w:t>의사소통 부재</w:t>
            </w:r>
          </w:p>
          <w:p w:rsidR="006F5682" w:rsidRPr="006948C4" w:rsidRDefault="006948C4" w:rsidP="009513B1">
            <w:pPr>
              <w:pStyle w:val="a9"/>
              <w:ind w:left="0"/>
              <w:rPr>
                <w:rFonts w:ascii="D2Coding" w:eastAsia="D2Coding" w:hAnsi="D2Coding"/>
                <w:lang w:eastAsia="ko-KR"/>
              </w:rPr>
            </w:pPr>
            <w:r w:rsidRPr="009727F6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727F6">
              <w:rPr>
                <w:rFonts w:ascii="D2Coding" w:eastAsia="D2Coding" w:hAnsi="D2Coding" w:cs="바탕" w:hint="eastAsia"/>
                <w:lang w:eastAsia="ko-KR"/>
              </w:rPr>
              <w:t xml:space="preserve"> 청각장애인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727F6">
              <w:rPr>
                <w:rFonts w:ascii="D2Coding" w:eastAsia="D2Coding" w:hAnsi="D2Coding" w:hint="eastAsia"/>
                <w:lang w:eastAsia="ko-KR"/>
              </w:rPr>
              <w:t>발음 부정확 인한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,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스마트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시스템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727F6">
              <w:rPr>
                <w:rFonts w:ascii="D2Coding" w:eastAsia="D2Coding" w:hAnsi="D2Coding" w:hint="eastAsia"/>
                <w:lang w:eastAsia="ko-KR"/>
              </w:rPr>
              <w:t>인식률 저하</w:t>
            </w:r>
          </w:p>
        </w:tc>
      </w:tr>
      <w:tr w:rsidR="000264B8" w:rsidRPr="006948C4" w:rsidTr="009513B1">
        <w:trPr>
          <w:tblCellSpacing w:w="11" w:type="dxa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264B8" w:rsidRPr="006948C4" w:rsidRDefault="000264B8" w:rsidP="005E5DFA">
            <w:pPr>
              <w:pStyle w:val="a9"/>
              <w:ind w:left="72"/>
              <w:rPr>
                <w:rFonts w:ascii="D2Coding" w:eastAsia="D2Coding" w:hAnsi="D2Coding" w:cs="Times New Roman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성공적인</w:t>
            </w:r>
            <w:r w:rsidRPr="006948C4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lang w:eastAsia="ko-KR"/>
              </w:rPr>
              <w:t>솔루션</w:t>
            </w:r>
          </w:p>
        </w:tc>
        <w:tc>
          <w:tcPr>
            <w:tcW w:w="809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513B1" w:rsidRPr="009727F6" w:rsidRDefault="006948C4" w:rsidP="006948C4">
            <w:pPr>
              <w:rPr>
                <w:rFonts w:ascii="D2Coding" w:eastAsia="D2Coding" w:hAnsi="D2Coding" w:hint="eastAsia"/>
                <w:lang w:eastAsia="ko-KR"/>
              </w:rPr>
            </w:pPr>
            <w:r w:rsidRPr="009727F6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727F6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스마트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장갑</w:t>
            </w:r>
            <w:r w:rsidR="009513B1" w:rsidRPr="009727F6">
              <w:rPr>
                <w:rFonts w:ascii="D2Coding" w:eastAsia="D2Coding" w:hAnsi="D2Coding" w:cs="바탕" w:hint="eastAsia"/>
                <w:lang w:eastAsia="ko-KR"/>
              </w:rPr>
              <w:t>을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통</w:t>
            </w:r>
            <w:r w:rsidR="009513B1" w:rsidRPr="009727F6">
              <w:rPr>
                <w:rFonts w:ascii="D2Coding" w:eastAsia="D2Coding" w:hAnsi="D2Coding" w:cs="바탕" w:hint="eastAsia"/>
                <w:lang w:eastAsia="ko-KR"/>
              </w:rPr>
              <w:t>해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,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동영상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proofErr w:type="spellStart"/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캡쳐</w:t>
            </w:r>
            <w:r w:rsidR="009513B1" w:rsidRPr="009727F6">
              <w:rPr>
                <w:rFonts w:ascii="D2Coding" w:eastAsia="D2Coding" w:hAnsi="D2Coding" w:cs="바탕" w:hint="eastAsia"/>
                <w:lang w:eastAsia="ko-KR"/>
              </w:rPr>
              <w:t>를</w:t>
            </w:r>
            <w:proofErr w:type="spellEnd"/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하면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관련된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513B1" w:rsidRPr="009727F6">
              <w:rPr>
                <w:rFonts w:ascii="D2Coding" w:eastAsia="D2Coding" w:hAnsi="D2Coding" w:hint="eastAsia"/>
                <w:lang w:eastAsia="ko-KR"/>
              </w:rPr>
              <w:t>텍스트나 음성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출력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</w:p>
          <w:p w:rsidR="000264B8" w:rsidRPr="009727F6" w:rsidRDefault="009513B1" w:rsidP="009513B1">
            <w:pPr>
              <w:ind w:firstLineChars="100" w:firstLine="200"/>
              <w:rPr>
                <w:rFonts w:ascii="D2Coding" w:eastAsia="D2Coding" w:hAnsi="D2Coding" w:hint="eastAsia"/>
                <w:lang w:eastAsia="ko-KR"/>
              </w:rPr>
            </w:pPr>
            <w:r w:rsidRPr="009727F6">
              <w:rPr>
                <w:rFonts w:ascii="D2Coding" w:eastAsia="D2Coding" w:hAnsi="D2Coding" w:hint="eastAsia"/>
                <w:lang w:eastAsia="ko-KR"/>
              </w:rPr>
              <w:t xml:space="preserve">=&gt;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일반인과의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의사소통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원활화</w:t>
            </w:r>
          </w:p>
          <w:p w:rsidR="006F5682" w:rsidRPr="006948C4" w:rsidRDefault="006948C4" w:rsidP="009727F6">
            <w:pPr>
              <w:ind w:left="200" w:hangingChars="100" w:hanging="200"/>
              <w:rPr>
                <w:rFonts w:ascii="D2Coding" w:eastAsia="D2Coding" w:hAnsi="D2Coding"/>
                <w:lang w:eastAsia="ko-KR"/>
              </w:rPr>
            </w:pPr>
            <w:r w:rsidRPr="009727F6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727F6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스마트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>장갑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센서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감지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,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텍스트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번역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 xml:space="preserve"> 및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음성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출력을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통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>한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스마트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시스템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 xml:space="preserve"> 인식률 상향</w:t>
            </w:r>
          </w:p>
        </w:tc>
      </w:tr>
    </w:tbl>
    <w:p w:rsidR="000264B8" w:rsidRPr="006948C4" w:rsidRDefault="000264B8" w:rsidP="005E5DFA">
      <w:pPr>
        <w:rPr>
          <w:rFonts w:ascii="D2Coding" w:eastAsia="D2Coding" w:hAnsi="D2Coding" w:hint="eastAsia"/>
          <w:lang w:eastAsia="ko-KR"/>
        </w:rPr>
      </w:pPr>
    </w:p>
    <w:p w:rsidR="000264B8" w:rsidRPr="009513B1" w:rsidRDefault="000264B8" w:rsidP="005E5DFA">
      <w:pPr>
        <w:pStyle w:val="3"/>
        <w:rPr>
          <w:rFonts w:ascii="D2Coding" w:eastAsia="D2Coding" w:hAnsi="D2Coding" w:hint="eastAsia"/>
          <w:b/>
          <w:lang w:eastAsia="ko-KR"/>
        </w:rPr>
      </w:pPr>
      <w:r w:rsidRPr="009513B1">
        <w:rPr>
          <w:rFonts w:ascii="D2Coding" w:eastAsia="D2Coding" w:hAnsi="D2Coding" w:hint="eastAsia"/>
          <w:b/>
          <w:lang w:eastAsia="ko-KR"/>
        </w:rPr>
        <w:t>1</w:t>
      </w:r>
      <w:r w:rsidRPr="009513B1">
        <w:rPr>
          <w:rFonts w:ascii="D2Coding" w:eastAsia="D2Coding" w:hAnsi="D2Coding" w:cs="바탕" w:hint="eastAsia"/>
          <w:b/>
          <w:lang w:eastAsia="ko-KR"/>
        </w:rPr>
        <w:t>인</w:t>
      </w:r>
      <w:r w:rsidRPr="009513B1">
        <w:rPr>
          <w:rFonts w:ascii="D2Coding" w:eastAsia="D2Coding" w:hAnsi="D2Coding" w:hint="eastAsia"/>
          <w:b/>
          <w:lang w:eastAsia="ko-KR"/>
        </w:rPr>
        <w:t xml:space="preserve"> </w:t>
      </w:r>
      <w:r w:rsidRPr="009513B1">
        <w:rPr>
          <w:rFonts w:ascii="D2Coding" w:eastAsia="D2Coding" w:hAnsi="D2Coding" w:cs="바탕" w:hint="eastAsia"/>
          <w:b/>
          <w:lang w:eastAsia="ko-KR"/>
        </w:rPr>
        <w:t>가구</w:t>
      </w:r>
    </w:p>
    <w:tbl>
      <w:tblPr>
        <w:tblW w:w="0" w:type="auto"/>
        <w:tblCellSpacing w:w="11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3003"/>
        <w:gridCol w:w="8127"/>
      </w:tblGrid>
      <w:tr w:rsidR="006F5682" w:rsidRPr="006948C4" w:rsidTr="009513B1">
        <w:trPr>
          <w:tblCellSpacing w:w="11" w:type="dxa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F5682" w:rsidRPr="006948C4" w:rsidRDefault="006F5682" w:rsidP="005E5DFA">
            <w:pPr>
              <w:pStyle w:val="a9"/>
              <w:keepNext/>
              <w:ind w:leftChars="36" w:left="72"/>
              <w:rPr>
                <w:rFonts w:ascii="D2Coding" w:eastAsia="D2Coding" w:hAnsi="D2Coding" w:cs="Times New Roman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문제점</w:t>
            </w:r>
          </w:p>
        </w:tc>
        <w:tc>
          <w:tcPr>
            <w:tcW w:w="809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F5682" w:rsidRPr="009727F6" w:rsidRDefault="006948C4" w:rsidP="005E5DFA">
            <w:pPr>
              <w:pStyle w:val="a9"/>
              <w:ind w:left="0"/>
              <w:rPr>
                <w:rFonts w:ascii="D2Coding" w:eastAsia="D2Coding" w:hAnsi="D2Coding" w:hint="eastAsia"/>
                <w:lang w:eastAsia="ko-KR"/>
              </w:rPr>
            </w:pPr>
            <w:r w:rsidRPr="009727F6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727F6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9727F6">
              <w:rPr>
                <w:rFonts w:ascii="D2Coding" w:eastAsia="D2Coding" w:hAnsi="D2Coding" w:hint="eastAsia"/>
                <w:lang w:eastAsia="ko-KR"/>
              </w:rPr>
              <w:t xml:space="preserve">범죄에 대한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안전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및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위험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요소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우려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비율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 xml:space="preserve"> 상승</w:t>
            </w:r>
          </w:p>
          <w:p w:rsidR="009727F6" w:rsidRDefault="006948C4" w:rsidP="009727F6">
            <w:pPr>
              <w:pStyle w:val="a9"/>
              <w:ind w:left="0"/>
              <w:rPr>
                <w:rFonts w:ascii="D2Coding" w:eastAsia="D2Coding" w:hAnsi="D2Coding" w:hint="eastAsia"/>
                <w:lang w:eastAsia="ko-KR"/>
              </w:rPr>
            </w:pPr>
            <w:r w:rsidRPr="009727F6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727F6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직접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요리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먹는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비율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(45%)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대비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배달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>로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끼니를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해결하는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비율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또한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높은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비율을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>차지</w:t>
            </w:r>
            <w:r w:rsidR="009727F6">
              <w:rPr>
                <w:rFonts w:ascii="D2Coding" w:eastAsia="D2Coding" w:hAnsi="D2Coding" w:hint="eastAsia"/>
                <w:lang w:eastAsia="ko-KR"/>
              </w:rPr>
              <w:t>(31%)</w:t>
            </w:r>
          </w:p>
          <w:p w:rsidR="006F5682" w:rsidRPr="006948C4" w:rsidRDefault="009727F6" w:rsidP="009727F6">
            <w:pPr>
              <w:pStyle w:val="a9"/>
              <w:ind w:left="0" w:firstLineChars="100" w:firstLine="200"/>
              <w:rPr>
                <w:rFonts w:ascii="D2Coding" w:eastAsia="D2Coding" w:hAnsi="D2Coding"/>
                <w:lang w:eastAsia="ko-KR"/>
              </w:rPr>
            </w:pPr>
            <w:r>
              <w:rPr>
                <w:rFonts w:ascii="D2Coding" w:eastAsia="D2Coding" w:hAnsi="D2Coding" w:hint="eastAsia"/>
                <w:lang w:eastAsia="ko-KR"/>
              </w:rPr>
              <w:t xml:space="preserve">=&gt;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사용자의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기분이나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취향에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맞춘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배달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추천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시스템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필요</w:t>
            </w:r>
          </w:p>
        </w:tc>
      </w:tr>
      <w:tr w:rsidR="006F5682" w:rsidRPr="006948C4" w:rsidTr="009513B1">
        <w:trPr>
          <w:tblCellSpacing w:w="11" w:type="dxa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F5682" w:rsidRPr="006948C4" w:rsidRDefault="006F5682" w:rsidP="005E5DFA">
            <w:pPr>
              <w:pStyle w:val="a9"/>
              <w:ind w:left="72"/>
              <w:rPr>
                <w:rFonts w:ascii="D2Coding" w:eastAsia="D2Coding" w:hAnsi="D2Coding" w:cs="Times New Roman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성공적인</w:t>
            </w:r>
            <w:r w:rsidRPr="006948C4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lang w:eastAsia="ko-KR"/>
              </w:rPr>
              <w:t>솔루션</w:t>
            </w:r>
          </w:p>
        </w:tc>
        <w:tc>
          <w:tcPr>
            <w:tcW w:w="809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727F6" w:rsidRDefault="006948C4" w:rsidP="005E5DFA">
            <w:pPr>
              <w:rPr>
                <w:rFonts w:ascii="D2Coding" w:eastAsia="D2Coding" w:hAnsi="D2Coding" w:cs="바탕" w:hint="eastAsia"/>
                <w:lang w:eastAsia="ko-KR"/>
              </w:rPr>
            </w:pPr>
            <w:r w:rsidRPr="009727F6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727F6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스마트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방범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카메라의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체형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및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행동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인식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분석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시스템으로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과거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센서로만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판단했던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카메라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기능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확장</w:t>
            </w:r>
          </w:p>
          <w:p w:rsidR="006F5682" w:rsidRPr="009727F6" w:rsidRDefault="009727F6" w:rsidP="009727F6">
            <w:pPr>
              <w:ind w:firstLineChars="100" w:firstLine="200"/>
              <w:rPr>
                <w:rFonts w:ascii="D2Coding" w:eastAsia="D2Coding" w:hAnsi="D2Coding" w:hint="eastAsia"/>
                <w:lang w:eastAsia="ko-KR"/>
              </w:rPr>
            </w:pPr>
            <w:r>
              <w:rPr>
                <w:rFonts w:ascii="D2Coding" w:eastAsia="D2Coding" w:hAnsi="D2Coding" w:cs="바탕" w:hint="eastAsia"/>
                <w:lang w:eastAsia="ko-KR"/>
              </w:rPr>
              <w:t xml:space="preserve">=&gt;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사용자의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안전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보호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기능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강화</w:t>
            </w:r>
          </w:p>
          <w:p w:rsidR="006F5682" w:rsidRPr="006948C4" w:rsidRDefault="006948C4" w:rsidP="009727F6">
            <w:pPr>
              <w:rPr>
                <w:rFonts w:ascii="D2Coding" w:eastAsia="D2Coding" w:hAnsi="D2Coding"/>
                <w:lang w:eastAsia="ko-KR"/>
              </w:rPr>
            </w:pPr>
            <w:r w:rsidRPr="009727F6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727F6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>날씨에 따른 음식 추천 혹은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대표팀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경기</w:t>
            </w:r>
            <w:r w:rsidR="009727F6">
              <w:rPr>
                <w:rFonts w:ascii="D2Coding" w:eastAsia="D2Coding" w:hAnsi="D2Coding" w:hint="eastAsia"/>
                <w:lang w:eastAsia="ko-KR"/>
              </w:rPr>
              <w:t xml:space="preserve">,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사용자가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좋아하는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축구팀의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경기가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있을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경우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, </w:t>
            </w:r>
            <w:r w:rsidR="009727F6">
              <w:rPr>
                <w:rFonts w:ascii="D2Coding" w:eastAsia="D2Coding" w:hAnsi="D2Coding" w:hint="eastAsia"/>
                <w:lang w:eastAsia="ko-KR"/>
              </w:rPr>
              <w:t xml:space="preserve">이를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알려주고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치킨이나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다른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야식을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추천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>.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특정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날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특정음식이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많이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팔릴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경우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추천해주는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스마트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스피커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기능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확장</w:t>
            </w:r>
          </w:p>
        </w:tc>
      </w:tr>
    </w:tbl>
    <w:p w:rsidR="006F5682" w:rsidRPr="006948C4" w:rsidRDefault="006F5682" w:rsidP="005E5DFA">
      <w:pPr>
        <w:rPr>
          <w:rFonts w:ascii="D2Coding" w:eastAsia="D2Coding" w:hAnsi="D2Coding" w:hint="eastAsia"/>
          <w:lang w:eastAsia="ko-KR"/>
        </w:rPr>
      </w:pPr>
    </w:p>
    <w:p w:rsidR="000264B8" w:rsidRPr="009513B1" w:rsidRDefault="000264B8" w:rsidP="005E5DFA">
      <w:pPr>
        <w:pStyle w:val="3"/>
        <w:rPr>
          <w:rFonts w:ascii="D2Coding" w:eastAsia="D2Coding" w:hAnsi="D2Coding" w:hint="eastAsia"/>
          <w:b/>
          <w:lang w:eastAsia="ko-KR"/>
        </w:rPr>
      </w:pPr>
      <w:r w:rsidRPr="009513B1">
        <w:rPr>
          <w:rFonts w:ascii="D2Coding" w:eastAsia="D2Coding" w:hAnsi="D2Coding" w:cs="바탕" w:hint="eastAsia"/>
          <w:b/>
          <w:lang w:eastAsia="ko-KR"/>
        </w:rPr>
        <w:t>직장인</w:t>
      </w:r>
    </w:p>
    <w:tbl>
      <w:tblPr>
        <w:tblW w:w="0" w:type="auto"/>
        <w:tblCellSpacing w:w="11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3003"/>
        <w:gridCol w:w="8127"/>
      </w:tblGrid>
      <w:tr w:rsidR="006F5682" w:rsidRPr="006948C4" w:rsidTr="009727F6">
        <w:trPr>
          <w:tblCellSpacing w:w="11" w:type="dxa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F5682" w:rsidRPr="006948C4" w:rsidRDefault="006F5682" w:rsidP="005E5DFA">
            <w:pPr>
              <w:pStyle w:val="a9"/>
              <w:keepNext/>
              <w:ind w:leftChars="36" w:left="72"/>
              <w:rPr>
                <w:rFonts w:ascii="D2Coding" w:eastAsia="D2Coding" w:hAnsi="D2Coding" w:cs="Times New Roman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문제점</w:t>
            </w:r>
          </w:p>
        </w:tc>
        <w:tc>
          <w:tcPr>
            <w:tcW w:w="809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F5682" w:rsidRPr="009727F6" w:rsidRDefault="006948C4" w:rsidP="009727F6">
            <w:pPr>
              <w:pStyle w:val="a9"/>
              <w:spacing w:line="276" w:lineRule="auto"/>
              <w:ind w:left="0"/>
              <w:rPr>
                <w:rFonts w:ascii="D2Coding" w:eastAsia="D2Coding" w:hAnsi="D2Coding" w:hint="eastAsia"/>
                <w:lang w:eastAsia="ko-KR"/>
              </w:rPr>
            </w:pPr>
            <w:r w:rsidRPr="009727F6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727F6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바쁜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일상</w:t>
            </w:r>
            <w:r w:rsidR="009727F6">
              <w:rPr>
                <w:rFonts w:ascii="D2Coding" w:eastAsia="D2Coding" w:hAnsi="D2Coding" w:hint="eastAsia"/>
                <w:lang w:eastAsia="ko-KR"/>
              </w:rPr>
              <w:t>으로 인한 직장인의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운동시간</w:t>
            </w:r>
            <w:r w:rsid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부족</w:t>
            </w:r>
          </w:p>
          <w:p w:rsidR="006F5682" w:rsidRPr="006948C4" w:rsidRDefault="006948C4" w:rsidP="009727F6">
            <w:pPr>
              <w:pStyle w:val="a9"/>
              <w:spacing w:line="276" w:lineRule="auto"/>
              <w:ind w:left="0"/>
              <w:rPr>
                <w:rFonts w:ascii="D2Coding" w:eastAsia="D2Coding" w:hAnsi="D2Coding"/>
                <w:lang w:eastAsia="ko-KR"/>
              </w:rPr>
            </w:pPr>
            <w:r w:rsidRPr="009727F6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727F6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교통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>정보</w:t>
            </w:r>
            <w:r w:rsid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>파악 부족 인한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,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이동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시간을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>증가</w:t>
            </w:r>
          </w:p>
        </w:tc>
      </w:tr>
      <w:tr w:rsidR="006F5682" w:rsidRPr="006948C4" w:rsidTr="009727F6">
        <w:trPr>
          <w:tblCellSpacing w:w="11" w:type="dxa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F5682" w:rsidRPr="006948C4" w:rsidRDefault="006F5682" w:rsidP="005E5DFA">
            <w:pPr>
              <w:pStyle w:val="a9"/>
              <w:ind w:left="72"/>
              <w:rPr>
                <w:rFonts w:ascii="D2Coding" w:eastAsia="D2Coding" w:hAnsi="D2Coding" w:cs="Times New Roman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성공적인</w:t>
            </w:r>
            <w:r w:rsidRPr="006948C4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lang w:eastAsia="ko-KR"/>
              </w:rPr>
              <w:t>솔루션</w:t>
            </w:r>
          </w:p>
        </w:tc>
        <w:tc>
          <w:tcPr>
            <w:tcW w:w="809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727F6" w:rsidRDefault="006948C4" w:rsidP="009727F6">
            <w:pPr>
              <w:spacing w:line="276" w:lineRule="auto"/>
              <w:rPr>
                <w:rFonts w:ascii="D2Coding" w:eastAsia="D2Coding" w:hAnsi="D2Coding" w:hint="eastAsia"/>
                <w:lang w:eastAsia="ko-KR"/>
              </w:rPr>
            </w:pPr>
            <w:r w:rsidRPr="009727F6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727F6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스마트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머신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proofErr w:type="spellStart"/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런닝을</w:t>
            </w:r>
            <w:proofErr w:type="spellEnd"/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통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>한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기상정보에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9727F6">
              <w:rPr>
                <w:rFonts w:ascii="D2Coding" w:eastAsia="D2Coding" w:hAnsi="D2Coding" w:cs="바탕" w:hint="eastAsia"/>
                <w:lang w:eastAsia="ko-KR"/>
              </w:rPr>
              <w:t>따른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실내운동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,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실외운동을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추천</w:t>
            </w:r>
          </w:p>
          <w:p w:rsidR="009727F6" w:rsidRDefault="009727F6" w:rsidP="009727F6">
            <w:pPr>
              <w:spacing w:line="276" w:lineRule="auto"/>
              <w:rPr>
                <w:rFonts w:ascii="D2Coding" w:eastAsia="D2Coding" w:hAnsi="D2Coding" w:cs="바탕" w:hint="eastAsia"/>
                <w:lang w:eastAsia="ko-KR"/>
              </w:rPr>
            </w:pPr>
            <w:r w:rsidRPr="009727F6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운동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시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듣거나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볼</w:t>
            </w:r>
            <w:r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수</w:t>
            </w:r>
            <w:r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있는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동영상이나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F5682" w:rsidRPr="009727F6">
              <w:rPr>
                <w:rFonts w:ascii="D2Coding" w:eastAsia="D2Coding" w:hAnsi="D2Coding" w:cs="바탕" w:hint="eastAsia"/>
                <w:lang w:eastAsia="ko-KR"/>
              </w:rPr>
              <w:t>음악</w:t>
            </w:r>
            <w:r w:rsidR="006F5682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추천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기능</w:t>
            </w:r>
          </w:p>
          <w:p w:rsidR="0064179E" w:rsidRPr="009727F6" w:rsidRDefault="009727F6" w:rsidP="009727F6">
            <w:pPr>
              <w:spacing w:line="276" w:lineRule="auto"/>
              <w:rPr>
                <w:rFonts w:ascii="D2Coding" w:eastAsia="D2Coding" w:hAnsi="D2Coding" w:hint="eastAsia"/>
                <w:lang w:eastAsia="ko-KR"/>
              </w:rPr>
            </w:pPr>
            <w:r>
              <w:rPr>
                <w:rFonts w:ascii="D2Coding" w:eastAsia="D2Coding" w:hAnsi="D2Coding" w:cs="바탕" w:hint="eastAsia"/>
                <w:lang w:eastAsia="ko-KR"/>
              </w:rPr>
              <w:t xml:space="preserve">=&gt;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운동량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증가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효과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.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기록을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통한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피드백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및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운동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피드백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제안</w:t>
            </w:r>
          </w:p>
          <w:p w:rsidR="0064179E" w:rsidRPr="006948C4" w:rsidRDefault="006948C4" w:rsidP="009727F6">
            <w:pPr>
              <w:spacing w:line="276" w:lineRule="auto"/>
              <w:rPr>
                <w:rFonts w:ascii="D2Coding" w:eastAsia="D2Coding" w:hAnsi="D2Coding"/>
                <w:lang w:eastAsia="ko-KR"/>
              </w:rPr>
            </w:pPr>
            <w:r w:rsidRPr="009727F6">
              <w:rPr>
                <w:rFonts w:ascii="D2Coding" w:eastAsia="D2Coding" w:hAnsi="D2Coding" w:cs="바탕" w:hint="eastAsia"/>
                <w:lang w:eastAsia="ko-KR"/>
              </w:rPr>
              <w:t>●</w:t>
            </w:r>
            <w:r w:rsidRPr="009727F6">
              <w:rPr>
                <w:rFonts w:ascii="D2Coding" w:eastAsia="D2Coding" w:hAnsi="D2Coding" w:cs="바탕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날씨나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돌발상황에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따른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교통수단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,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경로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추천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.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관련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경로를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차량에</w:t>
            </w:r>
            <w:r w:rsidR="0064179E" w:rsidRPr="009727F6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64179E" w:rsidRPr="009727F6">
              <w:rPr>
                <w:rFonts w:ascii="D2Coding" w:eastAsia="D2Coding" w:hAnsi="D2Coding" w:cs="바탕" w:hint="eastAsia"/>
                <w:lang w:eastAsia="ko-KR"/>
              </w:rPr>
              <w:t>전송</w:t>
            </w:r>
          </w:p>
        </w:tc>
      </w:tr>
    </w:tbl>
    <w:p w:rsidR="006F5682" w:rsidRPr="006948C4" w:rsidRDefault="006F5682" w:rsidP="005E5DFA">
      <w:pPr>
        <w:pStyle w:val="a9"/>
        <w:ind w:left="0"/>
        <w:rPr>
          <w:rFonts w:ascii="D2Coding" w:eastAsia="D2Coding" w:hAnsi="D2Coding" w:cs="Times New Roman"/>
          <w:lang w:eastAsia="ko-KR"/>
        </w:rPr>
      </w:pPr>
    </w:p>
    <w:p w:rsidR="009061AD" w:rsidRPr="006948C4" w:rsidRDefault="00A82C9D" w:rsidP="005E5DFA">
      <w:pPr>
        <w:pStyle w:val="2"/>
        <w:rPr>
          <w:rFonts w:ascii="D2Coding" w:eastAsia="D2Coding" w:hAnsi="D2Coding"/>
          <w:lang w:eastAsia="ko-KR"/>
        </w:rPr>
      </w:pPr>
      <w:r w:rsidRPr="006948C4">
        <w:rPr>
          <w:rFonts w:ascii="D2Coding" w:eastAsia="D2Coding" w:hAnsi="D2Coding" w:cs="바탕" w:hint="eastAsia"/>
          <w:lang w:eastAsia="ko-KR"/>
        </w:rPr>
        <w:t>기타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="009061AD" w:rsidRPr="006948C4">
        <w:rPr>
          <w:rFonts w:ascii="D2Coding" w:eastAsia="D2Coding" w:hAnsi="D2Coding" w:cs="바탕" w:hint="eastAsia"/>
          <w:lang w:eastAsia="ko-KR"/>
        </w:rPr>
        <w:t>구현</w:t>
      </w:r>
      <w:r w:rsidR="009061AD" w:rsidRPr="006948C4">
        <w:rPr>
          <w:rFonts w:ascii="D2Coding" w:eastAsia="D2Coding" w:hAnsi="D2Coding" w:hint="eastAsia"/>
          <w:lang w:eastAsia="ko-KR"/>
        </w:rPr>
        <w:t xml:space="preserve"> </w:t>
      </w:r>
      <w:r w:rsidR="009061AD" w:rsidRPr="006948C4">
        <w:rPr>
          <w:rFonts w:ascii="D2Coding" w:eastAsia="D2Coding" w:hAnsi="D2Coding" w:cs="바탕" w:hint="eastAsia"/>
          <w:lang w:eastAsia="ko-KR"/>
        </w:rPr>
        <w:t>관점</w:t>
      </w:r>
    </w:p>
    <w:p w:rsidR="007E7C13" w:rsidRPr="009513B1" w:rsidRDefault="007E7C13" w:rsidP="005E5DFA">
      <w:pPr>
        <w:pStyle w:val="3"/>
        <w:rPr>
          <w:rFonts w:ascii="D2Coding" w:eastAsia="D2Coding" w:hAnsi="D2Coding"/>
          <w:b/>
          <w:lang w:eastAsia="ko-KR"/>
        </w:rPr>
      </w:pPr>
      <w:r w:rsidRPr="009513B1">
        <w:rPr>
          <w:rFonts w:ascii="D2Coding" w:eastAsia="D2Coding" w:hAnsi="D2Coding" w:cs="바탕" w:hint="eastAsia"/>
          <w:b/>
          <w:lang w:eastAsia="ko-KR"/>
        </w:rPr>
        <w:t>개발자</w:t>
      </w:r>
    </w:p>
    <w:p w:rsidR="007E7C13" w:rsidRPr="006948C4" w:rsidRDefault="007E7C13" w:rsidP="005E5DFA">
      <w:pPr>
        <w:rPr>
          <w:rFonts w:ascii="D2Coding" w:eastAsia="D2Coding" w:hAnsi="D2Coding"/>
          <w:lang w:eastAsia="ko-KR"/>
        </w:rPr>
      </w:pPr>
    </w:p>
    <w:tbl>
      <w:tblPr>
        <w:tblW w:w="0" w:type="auto"/>
        <w:tblCellSpacing w:w="11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3003"/>
        <w:gridCol w:w="8127"/>
      </w:tblGrid>
      <w:tr w:rsidR="000615CE" w:rsidRPr="006948C4" w:rsidTr="009513B1">
        <w:trPr>
          <w:tblCellSpacing w:w="11" w:type="dxa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Pr="006948C4" w:rsidRDefault="000615CE" w:rsidP="005E5DFA">
            <w:pPr>
              <w:pStyle w:val="a9"/>
              <w:keepNext/>
              <w:ind w:left="72"/>
              <w:rPr>
                <w:rFonts w:ascii="D2Coding" w:eastAsia="D2Coding" w:hAnsi="D2Coding" w:cs="Times New Roman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문제점</w:t>
            </w:r>
          </w:p>
        </w:tc>
        <w:tc>
          <w:tcPr>
            <w:tcW w:w="809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615CE" w:rsidRPr="006948C4" w:rsidRDefault="007E7C13" w:rsidP="009513B1">
            <w:pPr>
              <w:pStyle w:val="InfoBlue"/>
              <w:spacing w:line="360" w:lineRule="auto"/>
              <w:ind w:left="0"/>
              <w:jc w:val="both"/>
              <w:rPr>
                <w:rFonts w:ascii="D2Coding" w:eastAsia="D2Coding" w:hAnsi="D2Coding"/>
                <w:i w:val="0"/>
                <w:color w:val="auto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관련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분야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구현에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대한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지식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부족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및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기간이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길지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않음</w:t>
            </w:r>
          </w:p>
        </w:tc>
      </w:tr>
      <w:tr w:rsidR="00A94869" w:rsidRPr="006948C4" w:rsidTr="009513B1">
        <w:trPr>
          <w:tblCellSpacing w:w="11" w:type="dxa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Pr="006948C4" w:rsidRDefault="00A94869" w:rsidP="005E5DFA">
            <w:pPr>
              <w:pStyle w:val="a9"/>
              <w:keepNext/>
              <w:ind w:left="72"/>
              <w:rPr>
                <w:rFonts w:ascii="D2Coding" w:eastAsia="D2Coding" w:hAnsi="D2Coding" w:cs="Times New Roman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적용</w:t>
            </w:r>
          </w:p>
        </w:tc>
        <w:tc>
          <w:tcPr>
            <w:tcW w:w="809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94869" w:rsidRPr="006948C4" w:rsidRDefault="007E7C13" w:rsidP="009513B1">
            <w:pPr>
              <w:pStyle w:val="InfoBlue"/>
              <w:spacing w:line="360" w:lineRule="auto"/>
              <w:ind w:left="0"/>
              <w:jc w:val="both"/>
              <w:rPr>
                <w:rFonts w:ascii="D2Coding" w:eastAsia="D2Coding" w:hAnsi="D2Coding"/>
                <w:i w:val="0"/>
                <w:color w:val="auto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개발자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>(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본인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>)</w:t>
            </w:r>
          </w:p>
        </w:tc>
      </w:tr>
      <w:tr w:rsidR="00A94869" w:rsidRPr="006948C4" w:rsidTr="009513B1">
        <w:trPr>
          <w:trHeight w:val="444"/>
          <w:tblCellSpacing w:w="11" w:type="dxa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Pr="006948C4" w:rsidRDefault="00A94869" w:rsidP="005E5DFA">
            <w:pPr>
              <w:pStyle w:val="a9"/>
              <w:keepNext/>
              <w:ind w:left="72"/>
              <w:rPr>
                <w:rFonts w:ascii="D2Coding" w:eastAsia="D2Coding" w:hAnsi="D2Coding" w:cs="Times New Roman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문제점</w:t>
            </w:r>
            <w:r w:rsidR="00E8549A" w:rsidRPr="006948C4">
              <w:rPr>
                <w:rFonts w:ascii="D2Coding" w:eastAsia="D2Coding" w:hAnsi="D2Coding" w:cs="바탕" w:hint="eastAsia"/>
                <w:lang w:eastAsia="ko-KR"/>
              </w:rPr>
              <w:t>으로</w:t>
            </w:r>
            <w:r w:rsidR="00E8549A" w:rsidRPr="006948C4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="00E8549A" w:rsidRPr="006948C4">
              <w:rPr>
                <w:rFonts w:ascii="D2Coding" w:eastAsia="D2Coding" w:hAnsi="D2Coding" w:cs="바탕" w:hint="eastAsia"/>
                <w:lang w:eastAsia="ko-KR"/>
              </w:rPr>
              <w:t>인한</w:t>
            </w:r>
            <w:r w:rsidR="00E8549A" w:rsidRPr="006948C4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lang w:eastAsia="ko-KR"/>
              </w:rPr>
              <w:t>영향</w:t>
            </w:r>
          </w:p>
        </w:tc>
        <w:tc>
          <w:tcPr>
            <w:tcW w:w="809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4869" w:rsidRPr="006948C4" w:rsidRDefault="007E7C13" w:rsidP="009513B1">
            <w:pPr>
              <w:pStyle w:val="a9"/>
              <w:spacing w:line="240" w:lineRule="auto"/>
              <w:ind w:left="0"/>
              <w:jc w:val="both"/>
              <w:rPr>
                <w:rFonts w:ascii="D2Coding" w:eastAsia="D2Coding" w:hAnsi="D2Coding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구축</w:t>
            </w:r>
            <w:r w:rsidRPr="006948C4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lang w:eastAsia="ko-KR"/>
              </w:rPr>
              <w:t>시스템의</w:t>
            </w:r>
            <w:r w:rsidRPr="006948C4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lang w:eastAsia="ko-KR"/>
              </w:rPr>
              <w:t>완성도</w:t>
            </w:r>
            <w:r w:rsidRPr="006948C4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lang w:eastAsia="ko-KR"/>
              </w:rPr>
              <w:t>저하</w:t>
            </w:r>
          </w:p>
        </w:tc>
      </w:tr>
      <w:tr w:rsidR="00A94869" w:rsidRPr="006948C4" w:rsidTr="009513B1">
        <w:trPr>
          <w:tblCellSpacing w:w="11" w:type="dxa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Pr="006948C4" w:rsidRDefault="00A94869" w:rsidP="005E5DFA">
            <w:pPr>
              <w:pStyle w:val="a9"/>
              <w:ind w:left="72"/>
              <w:rPr>
                <w:rFonts w:ascii="D2Coding" w:eastAsia="D2Coding" w:hAnsi="D2Coding" w:cs="Times New Roman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성공적인</w:t>
            </w:r>
            <w:r w:rsidRPr="006948C4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lang w:eastAsia="ko-KR"/>
              </w:rPr>
              <w:t>솔루션</w:t>
            </w:r>
          </w:p>
        </w:tc>
        <w:tc>
          <w:tcPr>
            <w:tcW w:w="809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94869" w:rsidRPr="006948C4" w:rsidRDefault="0064179E" w:rsidP="009513B1">
            <w:pPr>
              <w:pStyle w:val="InfoBlue"/>
              <w:spacing w:line="360" w:lineRule="auto"/>
              <w:ind w:left="0"/>
              <w:jc w:val="both"/>
              <w:rPr>
                <w:rFonts w:ascii="D2Coding" w:eastAsia="D2Coding" w:hAnsi="D2Coding"/>
                <w:i w:val="0"/>
                <w:color w:val="auto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관련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정보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점진적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수집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,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파악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및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단계적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시스템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보완</w:t>
            </w:r>
            <w:r w:rsidRPr="006948C4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, </w:t>
            </w:r>
            <w:r w:rsidRPr="006948C4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구축</w:t>
            </w:r>
          </w:p>
        </w:tc>
      </w:tr>
    </w:tbl>
    <w:p w:rsidR="00481371" w:rsidRPr="006948C4" w:rsidRDefault="00481371" w:rsidP="005E5DFA">
      <w:pPr>
        <w:pStyle w:val="1"/>
        <w:numPr>
          <w:ilvl w:val="0"/>
          <w:numId w:val="0"/>
        </w:numPr>
        <w:ind w:left="720"/>
        <w:rPr>
          <w:rFonts w:ascii="D2Coding" w:eastAsia="D2Coding" w:hAnsi="D2Coding" w:cs="Times New Roman"/>
          <w:sz w:val="20"/>
          <w:szCs w:val="20"/>
          <w:lang w:eastAsia="ko-KR"/>
        </w:rPr>
      </w:pPr>
      <w:bookmarkStart w:id="19" w:name="_Toc447960005"/>
      <w:bookmarkStart w:id="20" w:name="_Toc452813581"/>
      <w:bookmarkStart w:id="21" w:name="_Toc467492727"/>
      <w:bookmarkStart w:id="22" w:name="_Toc436203381"/>
    </w:p>
    <w:p w:rsidR="000615CE" w:rsidRPr="006948C4" w:rsidRDefault="000615CE" w:rsidP="005E5DFA">
      <w:pPr>
        <w:pStyle w:val="1"/>
        <w:rPr>
          <w:rFonts w:ascii="D2Coding" w:eastAsia="D2Coding" w:hAnsi="D2Coding" w:cs="Times New Roman"/>
          <w:sz w:val="28"/>
          <w:szCs w:val="20"/>
          <w:lang w:eastAsia="ko-KR"/>
        </w:rPr>
      </w:pPr>
      <w:r w:rsidRPr="006948C4">
        <w:rPr>
          <w:rFonts w:ascii="D2Coding" w:eastAsia="D2Coding" w:hAnsi="D2Coding" w:cs="바탕" w:hint="eastAsia"/>
          <w:sz w:val="28"/>
          <w:szCs w:val="20"/>
          <w:lang w:eastAsia="ko-KR"/>
        </w:rPr>
        <w:t>이해당사자</w:t>
      </w:r>
      <w:r w:rsidRPr="006948C4">
        <w:rPr>
          <w:rFonts w:ascii="D2Coding" w:eastAsia="D2Coding" w:hAnsi="D2Coding"/>
          <w:sz w:val="28"/>
          <w:szCs w:val="20"/>
          <w:lang w:eastAsia="ko-KR"/>
        </w:rPr>
        <w:t xml:space="preserve">(stakeholder) </w:t>
      </w:r>
      <w:r w:rsidRPr="006948C4">
        <w:rPr>
          <w:rFonts w:ascii="D2Coding" w:eastAsia="D2Coding" w:hAnsi="D2Coding" w:cs="바탕" w:hint="eastAsia"/>
          <w:sz w:val="28"/>
          <w:szCs w:val="20"/>
          <w:lang w:eastAsia="ko-KR"/>
        </w:rPr>
        <w:t>및</w:t>
      </w:r>
      <w:r w:rsidR="00A94869" w:rsidRPr="006948C4">
        <w:rPr>
          <w:rFonts w:ascii="D2Coding" w:eastAsia="D2Coding" w:hAnsi="D2Coding" w:hint="eastAsia"/>
          <w:sz w:val="28"/>
          <w:szCs w:val="20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sz w:val="28"/>
          <w:szCs w:val="20"/>
          <w:lang w:eastAsia="ko-KR"/>
        </w:rPr>
        <w:t>고객</w:t>
      </w:r>
      <w:r w:rsidR="00481371" w:rsidRPr="006948C4">
        <w:rPr>
          <w:rFonts w:ascii="D2Coding" w:eastAsia="D2Coding" w:hAnsi="D2Coding" w:hint="eastAsia"/>
          <w:sz w:val="28"/>
          <w:szCs w:val="20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sz w:val="28"/>
          <w:szCs w:val="20"/>
          <w:lang w:eastAsia="ko-KR"/>
        </w:rPr>
        <w:t>설명</w:t>
      </w:r>
      <w:bookmarkEnd w:id="19"/>
      <w:bookmarkEnd w:id="20"/>
      <w:bookmarkEnd w:id="21"/>
    </w:p>
    <w:p w:rsidR="000615CE" w:rsidRPr="006948C4" w:rsidRDefault="000615CE" w:rsidP="005E5DFA">
      <w:pPr>
        <w:pStyle w:val="2"/>
        <w:widowControl/>
        <w:rPr>
          <w:rFonts w:ascii="D2Coding" w:eastAsia="D2Coding" w:hAnsi="D2Coding"/>
          <w:lang w:eastAsia="ko-KR"/>
        </w:rPr>
      </w:pPr>
      <w:bookmarkStart w:id="23" w:name="_Toc425054385"/>
      <w:bookmarkStart w:id="24" w:name="_Toc342757863"/>
      <w:bookmarkStart w:id="25" w:name="_Toc346297772"/>
      <w:bookmarkStart w:id="26" w:name="_Toc422186478"/>
      <w:bookmarkStart w:id="27" w:name="_Toc436203383"/>
      <w:bookmarkStart w:id="28" w:name="_Toc452813587"/>
      <w:bookmarkStart w:id="29" w:name="_Toc467492732"/>
      <w:r w:rsidRPr="006948C4">
        <w:rPr>
          <w:rFonts w:ascii="D2Coding" w:eastAsia="D2Coding" w:hAnsi="D2Coding" w:cs="바탕" w:hint="eastAsia"/>
          <w:lang w:eastAsia="ko-KR"/>
        </w:rPr>
        <w:t>고객</w:t>
      </w:r>
      <w:r w:rsidR="00A060A7"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프로파일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F86505" w:rsidRPr="009513B1" w:rsidRDefault="009513B1" w:rsidP="005E5DFA">
      <w:pPr>
        <w:pStyle w:val="3"/>
        <w:rPr>
          <w:rFonts w:ascii="D2Coding" w:eastAsia="D2Coding" w:hAnsi="D2Coding"/>
          <w:b/>
          <w:i w:val="0"/>
          <w:color w:val="FF0000"/>
          <w:lang w:eastAsia="ko-KR"/>
        </w:rPr>
      </w:pPr>
      <w:r>
        <w:rPr>
          <w:rFonts w:ascii="D2Coding" w:eastAsia="D2Coding" w:hAnsi="D2Coding" w:hint="eastAsia"/>
          <w:b/>
          <w:i w:val="0"/>
          <w:lang w:eastAsia="ko-KR"/>
        </w:rPr>
        <w:t xml:space="preserve"> </w:t>
      </w:r>
      <w:r w:rsidRPr="009513B1">
        <w:rPr>
          <w:rFonts w:ascii="D2Coding" w:eastAsia="D2Coding" w:hAnsi="D2Coding" w:hint="eastAsia"/>
          <w:b/>
          <w:i w:val="0"/>
          <w:color w:val="FF0000"/>
          <w:lang w:eastAsia="ko-KR"/>
        </w:rPr>
        <w:t>[추후 업데이트]</w:t>
      </w:r>
    </w:p>
    <w:p w:rsidR="000615CE" w:rsidRPr="006948C4" w:rsidRDefault="000615CE" w:rsidP="005E5DFA">
      <w:pPr>
        <w:rPr>
          <w:rFonts w:ascii="D2Coding" w:eastAsia="D2Coding" w:hAnsi="D2Coding"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615CE" w:rsidRPr="006948C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6948C4" w:rsidRDefault="000615CE" w:rsidP="005E5DFA">
            <w:pPr>
              <w:rPr>
                <w:rFonts w:ascii="D2Coding" w:eastAsia="D2Coding" w:hAnsi="D2Coding" w:cs="Times New Roman"/>
                <w:b/>
                <w:bCs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6948C4" w:rsidRDefault="000615CE" w:rsidP="005E5DFA">
            <w:pPr>
              <w:pStyle w:val="InfoBlue"/>
              <w:ind w:left="0"/>
              <w:rPr>
                <w:rFonts w:ascii="D2Coding" w:eastAsia="D2Coding" w:hAnsi="D2Coding"/>
                <w:b/>
                <w:i w:val="0"/>
                <w:color w:val="FF0000"/>
                <w:lang w:eastAsia="ko-KR"/>
              </w:rPr>
            </w:pPr>
          </w:p>
        </w:tc>
      </w:tr>
      <w:tr w:rsidR="000615CE" w:rsidRPr="006948C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6948C4" w:rsidRDefault="000615CE" w:rsidP="005E5DFA">
            <w:pPr>
              <w:rPr>
                <w:rFonts w:ascii="D2Coding" w:eastAsia="D2Coding" w:hAnsi="D2Coding" w:cs="Times New Roman"/>
                <w:b/>
                <w:bCs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6948C4" w:rsidRDefault="000615CE" w:rsidP="005E5DFA">
            <w:pPr>
              <w:pStyle w:val="InfoBlue"/>
              <w:ind w:left="0"/>
              <w:rPr>
                <w:rFonts w:ascii="D2Coding" w:eastAsia="D2Coding" w:hAnsi="D2Coding"/>
                <w:b/>
                <w:i w:val="0"/>
                <w:color w:val="FF0000"/>
                <w:lang w:eastAsia="ko-KR"/>
              </w:rPr>
            </w:pPr>
          </w:p>
        </w:tc>
      </w:tr>
      <w:tr w:rsidR="000615CE" w:rsidRPr="006948C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6948C4" w:rsidRDefault="000615CE" w:rsidP="005E5DFA">
            <w:pPr>
              <w:rPr>
                <w:rFonts w:ascii="D2Coding" w:eastAsia="D2Coding" w:hAnsi="D2Coding" w:cs="Times New Roman"/>
                <w:b/>
                <w:bCs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6948C4" w:rsidRDefault="000615CE" w:rsidP="009727F6">
            <w:pPr>
              <w:pStyle w:val="InfoBlue"/>
              <w:ind w:left="0"/>
              <w:rPr>
                <w:rFonts w:ascii="D2Coding" w:eastAsia="D2Coding" w:hAnsi="D2Coding"/>
                <w:b/>
                <w:i w:val="0"/>
                <w:color w:val="FF0000"/>
                <w:lang w:eastAsia="ko-KR"/>
              </w:rPr>
            </w:pPr>
          </w:p>
        </w:tc>
      </w:tr>
    </w:tbl>
    <w:p w:rsidR="000615CE" w:rsidRPr="006948C4" w:rsidRDefault="000615CE" w:rsidP="005E5DFA">
      <w:pPr>
        <w:pStyle w:val="a9"/>
        <w:ind w:left="0"/>
        <w:rPr>
          <w:rFonts w:ascii="D2Coding" w:eastAsia="D2Coding" w:hAnsi="D2Coding" w:cs="Times New Roman"/>
          <w:lang w:eastAsia="ko-KR"/>
        </w:rPr>
      </w:pPr>
    </w:p>
    <w:p w:rsidR="006C61F8" w:rsidRPr="006948C4" w:rsidRDefault="006C61F8" w:rsidP="005E5DFA">
      <w:pPr>
        <w:pStyle w:val="2"/>
        <w:widowControl/>
        <w:rPr>
          <w:rFonts w:ascii="D2Coding" w:eastAsia="D2Coding" w:hAnsi="D2Coding"/>
          <w:lang w:eastAsia="ko-KR"/>
        </w:rPr>
      </w:pPr>
      <w:bookmarkStart w:id="30" w:name="_Toc452813586"/>
      <w:bookmarkStart w:id="31" w:name="_Toc509300843"/>
      <w:bookmarkStart w:id="32" w:name="_Toc467492729"/>
      <w:r w:rsidRPr="006948C4">
        <w:rPr>
          <w:rFonts w:ascii="D2Coding" w:eastAsia="D2Coding" w:hAnsi="D2Coding" w:cs="바탕" w:hint="eastAsia"/>
          <w:lang w:eastAsia="ko-KR"/>
        </w:rPr>
        <w:t>기타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이해당사자</w:t>
      </w:r>
      <w:r w:rsidR="00A060A7"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프로파일</w:t>
      </w:r>
      <w:bookmarkEnd w:id="30"/>
      <w:bookmarkEnd w:id="31"/>
      <w:bookmarkEnd w:id="32"/>
    </w:p>
    <w:p w:rsidR="006C61F8" w:rsidRPr="009513B1" w:rsidRDefault="0064179E" w:rsidP="005E5DFA">
      <w:pPr>
        <w:pStyle w:val="3"/>
        <w:rPr>
          <w:rFonts w:ascii="D2Coding" w:eastAsia="D2Coding" w:hAnsi="D2Coding" w:cs="Times New Roman"/>
          <w:b/>
          <w:lang w:eastAsia="ko-KR"/>
        </w:rPr>
      </w:pPr>
      <w:r w:rsidRPr="009513B1">
        <w:rPr>
          <w:rFonts w:ascii="D2Coding" w:eastAsia="D2Coding" w:hAnsi="D2Coding" w:cs="바탕" w:hint="eastAsia"/>
          <w:b/>
          <w:lang w:eastAsia="ko-KR"/>
        </w:rPr>
        <w:t>이현구</w:t>
      </w:r>
      <w:r w:rsidRPr="009513B1">
        <w:rPr>
          <w:rFonts w:ascii="D2Coding" w:eastAsia="D2Coding" w:hAnsi="D2Coding" w:cs="Times New Roman" w:hint="eastAsia"/>
          <w:b/>
          <w:lang w:eastAsia="ko-KR"/>
        </w:rPr>
        <w:t xml:space="preserve"> </w:t>
      </w:r>
      <w:r w:rsidRPr="009513B1">
        <w:rPr>
          <w:rFonts w:ascii="D2Coding" w:eastAsia="D2Coding" w:hAnsi="D2Coding" w:cs="바탕" w:hint="eastAsia"/>
          <w:b/>
          <w:lang w:eastAsia="ko-KR"/>
        </w:rPr>
        <w:t>선생님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C61F8" w:rsidRPr="006948C4" w:rsidTr="0064179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6948C4" w:rsidRDefault="006C61F8" w:rsidP="005E5DFA">
            <w:pPr>
              <w:rPr>
                <w:rFonts w:ascii="D2Coding" w:eastAsia="D2Coding" w:hAnsi="D2Coding" w:cs="Times New Roman"/>
                <w:b/>
                <w:bCs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9513B1" w:rsidRDefault="0064179E" w:rsidP="009513B1">
            <w:pPr>
              <w:pStyle w:val="InfoBlue"/>
              <w:spacing w:line="360" w:lineRule="auto"/>
              <w:rPr>
                <w:rFonts w:ascii="D2Coding" w:eastAsia="D2Coding" w:hAnsi="D2Coding"/>
                <w:i w:val="0"/>
                <w:color w:val="auto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프로젝트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평가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담당자</w:t>
            </w:r>
          </w:p>
        </w:tc>
      </w:tr>
      <w:tr w:rsidR="006C61F8" w:rsidRPr="006948C4" w:rsidTr="0064179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9513B1" w:rsidRDefault="006C61F8" w:rsidP="005E5DFA">
            <w:pPr>
              <w:rPr>
                <w:rFonts w:ascii="D2Coding" w:eastAsia="D2Coding" w:hAnsi="D2Coding"/>
                <w:b/>
                <w:bCs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b/>
                <w:bCs/>
                <w:lang w:eastAsia="ko-KR"/>
              </w:rPr>
              <w:t>성공</w:t>
            </w:r>
            <w:r w:rsidRPr="009513B1">
              <w:rPr>
                <w:rFonts w:ascii="D2Coding" w:eastAsia="D2Coding" w:hAnsi="D2Coding" w:hint="eastAsia"/>
                <w:b/>
                <w:bCs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b/>
                <w:bCs/>
                <w:lang w:eastAsia="ko-KR"/>
              </w:rPr>
              <w:t>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79E" w:rsidRPr="009513B1" w:rsidRDefault="0064179E" w:rsidP="00CB52D9">
            <w:pPr>
              <w:pStyle w:val="InfoBlue"/>
              <w:numPr>
                <w:ilvl w:val="0"/>
                <w:numId w:val="3"/>
              </w:numPr>
              <w:spacing w:line="276" w:lineRule="auto"/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프로젝트의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상업적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타당성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가능성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유무</w:t>
            </w:r>
          </w:p>
          <w:p w:rsidR="0064179E" w:rsidRPr="009513B1" w:rsidRDefault="0064179E" w:rsidP="00CB52D9">
            <w:pPr>
              <w:pStyle w:val="InfoBlue"/>
              <w:numPr>
                <w:ilvl w:val="0"/>
                <w:numId w:val="3"/>
              </w:numPr>
              <w:spacing w:line="360" w:lineRule="auto"/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프로젝트의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현실적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실현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가능성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유무</w:t>
            </w:r>
          </w:p>
          <w:p w:rsidR="0064179E" w:rsidRPr="009513B1" w:rsidRDefault="0064179E" w:rsidP="00CB52D9">
            <w:pPr>
              <w:pStyle w:val="a9"/>
              <w:numPr>
                <w:ilvl w:val="0"/>
                <w:numId w:val="3"/>
              </w:numPr>
              <w:spacing w:line="360" w:lineRule="auto"/>
              <w:rPr>
                <w:rFonts w:ascii="D2Coding" w:eastAsia="D2Coding" w:hAnsi="D2Coding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문제점과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성공적인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솔루션의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관련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proofErr w:type="spellStart"/>
            <w:r w:rsidRPr="009513B1">
              <w:rPr>
                <w:rFonts w:ascii="D2Coding" w:eastAsia="D2Coding" w:hAnsi="D2Coding" w:cs="바탕" w:hint="eastAsia"/>
                <w:lang w:eastAsia="ko-KR"/>
              </w:rPr>
              <w:t>일치성</w:t>
            </w:r>
            <w:proofErr w:type="spellEnd"/>
          </w:p>
        </w:tc>
      </w:tr>
    </w:tbl>
    <w:p w:rsidR="006C61F8" w:rsidRPr="006948C4" w:rsidRDefault="006C61F8" w:rsidP="005E5DFA">
      <w:pPr>
        <w:pStyle w:val="a9"/>
        <w:ind w:left="0"/>
        <w:rPr>
          <w:rFonts w:ascii="D2Coding" w:eastAsia="D2Coding" w:hAnsi="D2Coding" w:cs="Times New Roman" w:hint="eastAsia"/>
          <w:lang w:eastAsia="ko-KR"/>
        </w:rPr>
      </w:pPr>
    </w:p>
    <w:p w:rsidR="0064179E" w:rsidRPr="006948C4" w:rsidRDefault="0064179E" w:rsidP="005E5DFA">
      <w:pPr>
        <w:pStyle w:val="a9"/>
        <w:ind w:left="0"/>
        <w:rPr>
          <w:rFonts w:ascii="D2Coding" w:eastAsia="D2Coding" w:hAnsi="D2Coding" w:cs="Times New Roman" w:hint="eastAsia"/>
          <w:lang w:eastAsia="ko-KR"/>
        </w:rPr>
      </w:pPr>
      <w:r w:rsidRPr="006948C4">
        <w:rPr>
          <w:rFonts w:ascii="D2Coding" w:eastAsia="D2Coding" w:hAnsi="D2Coding" w:cs="Times New Roman" w:hint="eastAsia"/>
          <w:lang w:eastAsia="ko-KR"/>
        </w:rPr>
        <w:t xml:space="preserve">3.2.2 </w:t>
      </w:r>
      <w:r w:rsidRPr="006948C4">
        <w:rPr>
          <w:rFonts w:ascii="D2Coding" w:eastAsia="D2Coding" w:hAnsi="D2Coding" w:cs="바탕" w:hint="eastAsia"/>
          <w:b/>
          <w:i/>
          <w:lang w:eastAsia="ko-KR"/>
        </w:rPr>
        <w:t>김기정</w:t>
      </w:r>
      <w:r w:rsidRPr="006948C4">
        <w:rPr>
          <w:rFonts w:ascii="D2Coding" w:eastAsia="D2Coding" w:hAnsi="D2Coding" w:hint="eastAsia"/>
          <w:b/>
          <w:i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b/>
          <w:i/>
          <w:lang w:eastAsia="ko-KR"/>
        </w:rPr>
        <w:t>개발자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4179E" w:rsidRPr="006948C4" w:rsidTr="0064179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79E" w:rsidRPr="006948C4" w:rsidRDefault="0064179E" w:rsidP="005E5DFA">
            <w:pPr>
              <w:rPr>
                <w:rFonts w:ascii="D2Coding" w:eastAsia="D2Coding" w:hAnsi="D2Coding" w:cs="Times New Roman"/>
                <w:b/>
                <w:bCs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79E" w:rsidRPr="009513B1" w:rsidRDefault="0064179E" w:rsidP="009513B1">
            <w:pPr>
              <w:pStyle w:val="InfoBlue"/>
              <w:spacing w:line="360" w:lineRule="auto"/>
              <w:rPr>
                <w:rFonts w:ascii="D2Coding" w:eastAsia="D2Coding" w:hAnsi="D2Coding"/>
                <w:i w:val="0"/>
                <w:color w:val="auto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스마트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홈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proofErr w:type="spellStart"/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>IoT</w:t>
            </w:r>
            <w:proofErr w:type="spellEnd"/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구축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개발자</w:t>
            </w:r>
          </w:p>
        </w:tc>
      </w:tr>
      <w:tr w:rsidR="0064179E" w:rsidRPr="006948C4" w:rsidTr="0064179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79E" w:rsidRPr="006948C4" w:rsidRDefault="0064179E" w:rsidP="005E5DFA">
            <w:pPr>
              <w:rPr>
                <w:rFonts w:ascii="D2Coding" w:eastAsia="D2Coding" w:hAnsi="D2Coding"/>
                <w:b/>
                <w:bCs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b/>
                <w:bCs/>
                <w:lang w:eastAsia="ko-KR"/>
              </w:rPr>
              <w:t>성공</w:t>
            </w:r>
            <w:r w:rsidRPr="006948C4">
              <w:rPr>
                <w:rFonts w:ascii="D2Coding" w:eastAsia="D2Coding" w:hAnsi="D2Coding" w:hint="eastAsia"/>
                <w:b/>
                <w:bCs/>
                <w:lang w:eastAsia="ko-KR"/>
              </w:rPr>
              <w:t xml:space="preserve"> </w:t>
            </w:r>
            <w:r w:rsidRPr="006948C4">
              <w:rPr>
                <w:rFonts w:ascii="D2Coding" w:eastAsia="D2Coding" w:hAnsi="D2Coding" w:cs="바탕" w:hint="eastAsia"/>
                <w:b/>
                <w:bCs/>
                <w:lang w:eastAsia="ko-KR"/>
              </w:rPr>
              <w:t>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79E" w:rsidRPr="009513B1" w:rsidRDefault="0064179E" w:rsidP="009513B1">
            <w:pPr>
              <w:pStyle w:val="InfoBlue"/>
              <w:spacing w:line="360" w:lineRule="auto"/>
              <w:ind w:left="0" w:firstLineChars="100" w:firstLine="200"/>
              <w:rPr>
                <w:rFonts w:ascii="D2Coding" w:eastAsia="D2Coding" w:hAnsi="D2Coding"/>
                <w:i w:val="0"/>
                <w:color w:val="auto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성공적인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솔루션의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실현</w:t>
            </w:r>
            <w:r w:rsidRPr="009513B1">
              <w:rPr>
                <w:rFonts w:ascii="D2Coding" w:eastAsia="D2Coding" w:hAnsi="D2Coding" w:hint="eastAsia"/>
                <w:i w:val="0"/>
                <w:color w:val="auto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i w:val="0"/>
                <w:color w:val="auto"/>
                <w:lang w:eastAsia="ko-KR"/>
              </w:rPr>
              <w:t>완료</w:t>
            </w:r>
          </w:p>
        </w:tc>
      </w:tr>
    </w:tbl>
    <w:p w:rsidR="0064179E" w:rsidRPr="006948C4" w:rsidRDefault="0064179E" w:rsidP="005E5DFA">
      <w:pPr>
        <w:pStyle w:val="a9"/>
        <w:ind w:left="0"/>
        <w:rPr>
          <w:rFonts w:ascii="D2Coding" w:eastAsia="D2Coding" w:hAnsi="D2Coding" w:cs="Times New Roman"/>
          <w:lang w:eastAsia="ko-KR"/>
        </w:rPr>
      </w:pPr>
    </w:p>
    <w:p w:rsidR="000615CE" w:rsidRPr="006948C4" w:rsidRDefault="000615CE" w:rsidP="005E5DFA">
      <w:pPr>
        <w:pStyle w:val="2"/>
        <w:rPr>
          <w:rFonts w:ascii="D2Coding" w:eastAsia="D2Coding" w:hAnsi="D2Coding" w:hint="eastAsia"/>
          <w:lang w:eastAsia="ko-KR"/>
        </w:rPr>
      </w:pPr>
      <w:bookmarkStart w:id="33" w:name="_Toc467492734"/>
      <w:r w:rsidRPr="006948C4">
        <w:rPr>
          <w:rFonts w:ascii="D2Coding" w:eastAsia="D2Coding" w:hAnsi="D2Coding" w:cs="바탕" w:hint="eastAsia"/>
          <w:lang w:eastAsia="ko-KR"/>
        </w:rPr>
        <w:t>고객환경</w:t>
      </w:r>
      <w:bookmarkEnd w:id="33"/>
    </w:p>
    <w:p w:rsidR="005E5DFA" w:rsidRPr="009513B1" w:rsidRDefault="005E5DFA" w:rsidP="005E5DFA">
      <w:pPr>
        <w:rPr>
          <w:rFonts w:ascii="D2Coding" w:eastAsia="D2Coding" w:hAnsi="D2Coding"/>
          <w:b/>
          <w:color w:val="FF0000"/>
          <w:lang w:eastAsia="ko-KR"/>
        </w:rPr>
      </w:pPr>
      <w:r w:rsidRPr="009513B1">
        <w:rPr>
          <w:rFonts w:ascii="D2Coding" w:eastAsia="D2Coding" w:hAnsi="D2Coding" w:hint="eastAsia"/>
          <w:b/>
          <w:color w:val="FF0000"/>
          <w:lang w:eastAsia="ko-KR"/>
        </w:rPr>
        <w:t>[</w:t>
      </w:r>
      <w:r w:rsidRPr="009513B1">
        <w:rPr>
          <w:rFonts w:ascii="D2Coding" w:eastAsia="D2Coding" w:hAnsi="D2Coding" w:cs="바탕" w:hint="eastAsia"/>
          <w:b/>
          <w:color w:val="FF0000"/>
          <w:lang w:eastAsia="ko-KR"/>
        </w:rPr>
        <w:t>추후</w:t>
      </w:r>
      <w:r w:rsidRPr="009513B1">
        <w:rPr>
          <w:rFonts w:ascii="D2Coding" w:eastAsia="D2Coding" w:hAnsi="D2Coding" w:hint="eastAsia"/>
          <w:b/>
          <w:color w:val="FF0000"/>
          <w:lang w:eastAsia="ko-KR"/>
        </w:rPr>
        <w:t xml:space="preserve"> </w:t>
      </w:r>
      <w:r w:rsidRPr="009513B1">
        <w:rPr>
          <w:rFonts w:ascii="D2Coding" w:eastAsia="D2Coding" w:hAnsi="D2Coding" w:cs="바탕" w:hint="eastAsia"/>
          <w:b/>
          <w:color w:val="FF0000"/>
          <w:lang w:eastAsia="ko-KR"/>
        </w:rPr>
        <w:t>업데이트</w:t>
      </w:r>
      <w:r w:rsidRPr="009513B1">
        <w:rPr>
          <w:rFonts w:ascii="D2Coding" w:eastAsia="D2Coding" w:hAnsi="D2Coding" w:hint="eastAsia"/>
          <w:b/>
          <w:color w:val="FF0000"/>
          <w:lang w:eastAsia="ko-KR"/>
        </w:rPr>
        <w:t>]</w:t>
      </w:r>
    </w:p>
    <w:p w:rsidR="000615CE" w:rsidRPr="006948C4" w:rsidRDefault="0081270F" w:rsidP="005E5DFA">
      <w:pPr>
        <w:pStyle w:val="1"/>
        <w:rPr>
          <w:rFonts w:ascii="D2Coding" w:eastAsia="D2Coding" w:hAnsi="D2Coding"/>
          <w:sz w:val="28"/>
          <w:szCs w:val="20"/>
          <w:lang w:eastAsia="ko-KR"/>
        </w:rPr>
      </w:pPr>
      <w:bookmarkStart w:id="34" w:name="_Toc467492735"/>
      <w:bookmarkEnd w:id="22"/>
      <w:r w:rsidRPr="006948C4">
        <w:rPr>
          <w:rFonts w:ascii="D2Coding" w:eastAsia="D2Coding" w:hAnsi="D2Coding" w:hint="eastAsia"/>
          <w:sz w:val="28"/>
          <w:szCs w:val="20"/>
          <w:lang w:eastAsia="ko-KR"/>
        </w:rPr>
        <w:t>KPI</w:t>
      </w:r>
      <w:bookmarkEnd w:id="34"/>
    </w:p>
    <w:p w:rsidR="00A82C9D" w:rsidRPr="006948C4" w:rsidRDefault="00A82C9D" w:rsidP="005E5DFA">
      <w:pPr>
        <w:pStyle w:val="2"/>
        <w:rPr>
          <w:rFonts w:ascii="D2Coding" w:eastAsia="D2Coding" w:hAnsi="D2Coding"/>
          <w:lang w:eastAsia="ko-KR"/>
        </w:rPr>
      </w:pPr>
      <w:r w:rsidRPr="006948C4">
        <w:rPr>
          <w:rFonts w:ascii="D2Coding" w:eastAsia="D2Coding" w:hAnsi="D2Coding" w:cs="바탕" w:hint="eastAsia"/>
          <w:lang w:eastAsia="ko-KR"/>
        </w:rPr>
        <w:t>사용자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관점</w:t>
      </w:r>
    </w:p>
    <w:p w:rsidR="00507E88" w:rsidRPr="006948C4" w:rsidRDefault="00507E88" w:rsidP="005E5DFA">
      <w:pPr>
        <w:pStyle w:val="a9"/>
        <w:ind w:left="0"/>
        <w:rPr>
          <w:rFonts w:ascii="D2Coding" w:eastAsia="D2Coding" w:hAnsi="D2Coding"/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63"/>
      </w:tblGrid>
      <w:tr w:rsidR="00631A0D" w:rsidRPr="006948C4" w:rsidTr="005E5DFA">
        <w:trPr>
          <w:trHeight w:val="380"/>
        </w:trPr>
        <w:tc>
          <w:tcPr>
            <w:tcW w:w="2235" w:type="dxa"/>
            <w:shd w:val="clear" w:color="auto" w:fill="B8CCE4" w:themeFill="accent1" w:themeFillTint="66"/>
          </w:tcPr>
          <w:p w:rsidR="00631A0D" w:rsidRPr="006948C4" w:rsidRDefault="008E63F2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항목</w:t>
            </w:r>
          </w:p>
        </w:tc>
        <w:tc>
          <w:tcPr>
            <w:tcW w:w="3260" w:type="dxa"/>
            <w:shd w:val="clear" w:color="auto" w:fill="B8CCE4" w:themeFill="accent1" w:themeFillTint="66"/>
          </w:tcPr>
          <w:p w:rsidR="00631A0D" w:rsidRPr="006948C4" w:rsidRDefault="00631A0D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정의</w:t>
            </w:r>
          </w:p>
        </w:tc>
        <w:tc>
          <w:tcPr>
            <w:tcW w:w="4063" w:type="dxa"/>
            <w:shd w:val="clear" w:color="auto" w:fill="B8CCE4" w:themeFill="accent1" w:themeFillTint="66"/>
          </w:tcPr>
          <w:p w:rsidR="00631A0D" w:rsidRPr="006948C4" w:rsidRDefault="00631A0D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r w:rsidRPr="006948C4">
              <w:rPr>
                <w:rFonts w:ascii="D2Coding" w:eastAsia="D2Coding" w:hAnsi="D2Coding" w:cs="바탕" w:hint="eastAsia"/>
                <w:lang w:eastAsia="ko-KR"/>
              </w:rPr>
              <w:t>내용</w:t>
            </w:r>
          </w:p>
        </w:tc>
      </w:tr>
      <w:tr w:rsidR="008E63F2" w:rsidRPr="006948C4" w:rsidTr="005E5DFA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8E63F2" w:rsidRPr="009513B1" w:rsidRDefault="0064179E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r w:rsidRPr="009513B1">
              <w:rPr>
                <w:rFonts w:ascii="D2Coding" w:eastAsia="D2Coding" w:hAnsi="D2Coding" w:hint="eastAsia"/>
                <w:lang w:eastAsia="ko-KR"/>
              </w:rPr>
              <w:t>Google Trends</w:t>
            </w:r>
          </w:p>
        </w:tc>
        <w:tc>
          <w:tcPr>
            <w:tcW w:w="3260" w:type="dxa"/>
          </w:tcPr>
          <w:p w:rsidR="008E63F2" w:rsidRPr="009513B1" w:rsidRDefault="005E5DFA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검색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건수</w:t>
            </w:r>
          </w:p>
        </w:tc>
        <w:tc>
          <w:tcPr>
            <w:tcW w:w="4063" w:type="dxa"/>
          </w:tcPr>
          <w:p w:rsidR="008E63F2" w:rsidRPr="009513B1" w:rsidRDefault="005E5DFA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어떤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상품이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proofErr w:type="spellStart"/>
            <w:r w:rsidRPr="009513B1">
              <w:rPr>
                <w:rFonts w:ascii="D2Coding" w:eastAsia="D2Coding" w:hAnsi="D2Coding" w:cs="바탕" w:hint="eastAsia"/>
                <w:lang w:eastAsia="ko-KR"/>
              </w:rPr>
              <w:t>관심있는지</w:t>
            </w:r>
            <w:proofErr w:type="spellEnd"/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측정</w:t>
            </w:r>
          </w:p>
        </w:tc>
      </w:tr>
      <w:tr w:rsidR="00631A0D" w:rsidRPr="006948C4" w:rsidTr="005E5DFA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9513B1" w:rsidRDefault="0064179E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proofErr w:type="spellStart"/>
            <w:r w:rsidRPr="009513B1">
              <w:rPr>
                <w:rFonts w:ascii="D2Coding" w:eastAsia="D2Coding" w:hAnsi="D2Coding" w:hint="eastAsia"/>
                <w:lang w:eastAsia="ko-KR"/>
              </w:rPr>
              <w:t>Naver</w:t>
            </w:r>
            <w:proofErr w:type="spellEnd"/>
            <w:r w:rsidRPr="009513B1">
              <w:rPr>
                <w:rFonts w:ascii="D2Coding" w:eastAsia="D2Coding" w:hAnsi="D2Coding" w:hint="eastAsia"/>
                <w:lang w:eastAsia="ko-KR"/>
              </w:rPr>
              <w:t xml:space="preserve"> Trends</w:t>
            </w:r>
          </w:p>
        </w:tc>
        <w:tc>
          <w:tcPr>
            <w:tcW w:w="3260" w:type="dxa"/>
          </w:tcPr>
          <w:p w:rsidR="00631A0D" w:rsidRPr="009513B1" w:rsidRDefault="005E5DFA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검색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건수</w:t>
            </w:r>
          </w:p>
        </w:tc>
        <w:tc>
          <w:tcPr>
            <w:tcW w:w="4063" w:type="dxa"/>
          </w:tcPr>
          <w:p w:rsidR="00631A0D" w:rsidRPr="009513B1" w:rsidRDefault="005E5DFA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어떤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상품이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proofErr w:type="spellStart"/>
            <w:r w:rsidRPr="009513B1">
              <w:rPr>
                <w:rFonts w:ascii="D2Coding" w:eastAsia="D2Coding" w:hAnsi="D2Coding" w:cs="바탕" w:hint="eastAsia"/>
                <w:lang w:eastAsia="ko-KR"/>
              </w:rPr>
              <w:t>관심있는지</w:t>
            </w:r>
            <w:proofErr w:type="spellEnd"/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측정</w:t>
            </w:r>
          </w:p>
        </w:tc>
      </w:tr>
      <w:tr w:rsidR="00631A0D" w:rsidRPr="006948C4" w:rsidTr="005E5DFA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9513B1" w:rsidRDefault="005E5DFA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proofErr w:type="spellStart"/>
            <w:r w:rsidRPr="009513B1">
              <w:rPr>
                <w:rFonts w:ascii="D2Coding" w:eastAsia="D2Coding" w:hAnsi="D2Coding" w:cs="바탕" w:hint="eastAsia"/>
                <w:lang w:eastAsia="ko-KR"/>
              </w:rPr>
              <w:t>다나와</w:t>
            </w:r>
            <w:proofErr w:type="spellEnd"/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리뷰</w:t>
            </w:r>
          </w:p>
        </w:tc>
        <w:tc>
          <w:tcPr>
            <w:tcW w:w="3260" w:type="dxa"/>
          </w:tcPr>
          <w:p w:rsidR="00631A0D" w:rsidRPr="009513B1" w:rsidRDefault="005E5DFA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리뷰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평가</w:t>
            </w:r>
          </w:p>
        </w:tc>
        <w:tc>
          <w:tcPr>
            <w:tcW w:w="4063" w:type="dxa"/>
          </w:tcPr>
          <w:p w:rsidR="00631A0D" w:rsidRPr="009513B1" w:rsidRDefault="005E5DFA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실제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상품의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proofErr w:type="spellStart"/>
            <w:r w:rsidRPr="009513B1">
              <w:rPr>
                <w:rFonts w:ascii="D2Coding" w:eastAsia="D2Coding" w:hAnsi="D2Coding" w:cs="바탕" w:hint="eastAsia"/>
                <w:lang w:eastAsia="ko-KR"/>
              </w:rPr>
              <w:t>사용성</w:t>
            </w:r>
            <w:proofErr w:type="spellEnd"/>
            <w:r w:rsidRPr="009513B1">
              <w:rPr>
                <w:rFonts w:ascii="D2Coding" w:eastAsia="D2Coding" w:hAnsi="D2Coding" w:hint="eastAsia"/>
                <w:lang w:eastAsia="ko-KR"/>
              </w:rPr>
              <w:t xml:space="preserve">,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편리성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측정</w:t>
            </w:r>
          </w:p>
        </w:tc>
      </w:tr>
      <w:tr w:rsidR="00631A0D" w:rsidRPr="006948C4" w:rsidTr="005E5DFA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9513B1" w:rsidRDefault="005E5DFA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거래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횟수</w:t>
            </w:r>
          </w:p>
        </w:tc>
        <w:tc>
          <w:tcPr>
            <w:tcW w:w="3260" w:type="dxa"/>
          </w:tcPr>
          <w:p w:rsidR="00631A0D" w:rsidRPr="009513B1" w:rsidRDefault="005E5DFA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일년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평균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거래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횟수</w:t>
            </w:r>
          </w:p>
        </w:tc>
        <w:tc>
          <w:tcPr>
            <w:tcW w:w="4063" w:type="dxa"/>
          </w:tcPr>
          <w:p w:rsidR="00631A0D" w:rsidRPr="009513B1" w:rsidRDefault="005E5DFA" w:rsidP="005E5DFA">
            <w:pPr>
              <w:pStyle w:val="a9"/>
              <w:keepLines w:val="0"/>
              <w:ind w:left="0"/>
              <w:rPr>
                <w:rFonts w:ascii="D2Coding" w:eastAsia="D2Coding" w:hAnsi="D2Coding"/>
                <w:lang w:eastAsia="ko-KR"/>
              </w:rPr>
            </w:pPr>
            <w:r w:rsidRPr="009513B1">
              <w:rPr>
                <w:rFonts w:ascii="D2Coding" w:eastAsia="D2Coding" w:hAnsi="D2Coding" w:cs="바탕" w:hint="eastAsia"/>
                <w:lang w:eastAsia="ko-KR"/>
              </w:rPr>
              <w:t>상품과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서비스의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거래량</w:t>
            </w:r>
            <w:r w:rsidRPr="009513B1">
              <w:rPr>
                <w:rFonts w:ascii="D2Coding" w:eastAsia="D2Coding" w:hAnsi="D2Coding" w:hint="eastAsia"/>
                <w:lang w:eastAsia="ko-KR"/>
              </w:rPr>
              <w:t xml:space="preserve"> </w:t>
            </w:r>
            <w:r w:rsidRPr="009513B1">
              <w:rPr>
                <w:rFonts w:ascii="D2Coding" w:eastAsia="D2Coding" w:hAnsi="D2Coding" w:cs="바탕" w:hint="eastAsia"/>
                <w:lang w:eastAsia="ko-KR"/>
              </w:rPr>
              <w:t>측정</w:t>
            </w:r>
          </w:p>
        </w:tc>
      </w:tr>
    </w:tbl>
    <w:p w:rsidR="00A97B02" w:rsidRPr="006948C4" w:rsidRDefault="00A97B02" w:rsidP="005E5DFA">
      <w:pPr>
        <w:rPr>
          <w:rFonts w:ascii="D2Coding" w:eastAsia="D2Coding" w:hAnsi="D2Coding"/>
          <w:lang w:eastAsia="ko-KR"/>
        </w:rPr>
      </w:pPr>
    </w:p>
    <w:p w:rsidR="00A82C9D" w:rsidRPr="006948C4" w:rsidRDefault="00A82C9D" w:rsidP="005E5DFA">
      <w:pPr>
        <w:pStyle w:val="2"/>
        <w:rPr>
          <w:rFonts w:ascii="D2Coding" w:eastAsia="D2Coding" w:hAnsi="D2Coding"/>
          <w:lang w:eastAsia="ko-KR"/>
        </w:rPr>
      </w:pPr>
      <w:r w:rsidRPr="006948C4">
        <w:rPr>
          <w:rFonts w:ascii="D2Coding" w:eastAsia="D2Coding" w:hAnsi="D2Coding" w:cs="바탕" w:hint="eastAsia"/>
          <w:lang w:eastAsia="ko-KR"/>
        </w:rPr>
        <w:t>기타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이해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관계자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관점</w:t>
      </w:r>
    </w:p>
    <w:p w:rsidR="00631A0D" w:rsidRPr="006948C4" w:rsidRDefault="005E5DFA" w:rsidP="005E5DFA">
      <w:pPr>
        <w:pStyle w:val="a9"/>
        <w:keepLines w:val="0"/>
        <w:ind w:left="0"/>
        <w:rPr>
          <w:rFonts w:ascii="D2Coding" w:eastAsia="D2Coding" w:hAnsi="D2Coding" w:hint="eastAsia"/>
          <w:lang w:eastAsia="ko-KR"/>
        </w:rPr>
      </w:pPr>
      <w:r w:rsidRPr="006948C4">
        <w:rPr>
          <w:rFonts w:ascii="D2Coding" w:eastAsia="D2Coding" w:hAnsi="D2Coding" w:cs="바탕" w:hint="eastAsia"/>
          <w:lang w:eastAsia="ko-KR"/>
        </w:rPr>
        <w:t>기술요소</w:t>
      </w:r>
    </w:p>
    <w:p w:rsidR="005E5DFA" w:rsidRPr="006948C4" w:rsidRDefault="005E5DFA" w:rsidP="005E5DFA">
      <w:pPr>
        <w:pStyle w:val="a9"/>
        <w:keepLines w:val="0"/>
        <w:ind w:left="0"/>
        <w:rPr>
          <w:rFonts w:ascii="D2Coding" w:eastAsia="D2Coding" w:hAnsi="D2Coding" w:hint="eastAsia"/>
          <w:lang w:eastAsia="ko-KR"/>
        </w:rPr>
      </w:pPr>
      <w:r w:rsidRPr="006948C4">
        <w:rPr>
          <w:rFonts w:ascii="D2Coding" w:eastAsia="D2Coding" w:hAnsi="D2Coding" w:hint="eastAsia"/>
          <w:lang w:eastAsia="ko-KR"/>
        </w:rPr>
        <w:tab/>
      </w:r>
      <w:r w:rsidRPr="006948C4">
        <w:rPr>
          <w:rFonts w:ascii="D2Coding" w:eastAsia="D2Coding" w:hAnsi="D2Coding" w:cs="바탕" w:hint="eastAsia"/>
          <w:lang w:eastAsia="ko-KR"/>
        </w:rPr>
        <w:t>컴퓨터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r w:rsidRPr="006948C4">
        <w:rPr>
          <w:rFonts w:ascii="D2Coding" w:eastAsia="D2Coding" w:hAnsi="D2Coding" w:cs="바탕" w:hint="eastAsia"/>
          <w:lang w:eastAsia="ko-KR"/>
        </w:rPr>
        <w:t>언어</w:t>
      </w:r>
      <w:r w:rsidRPr="006948C4">
        <w:rPr>
          <w:rFonts w:ascii="D2Coding" w:eastAsia="D2Coding" w:hAnsi="D2Coding" w:hint="eastAsia"/>
          <w:lang w:eastAsia="ko-KR"/>
        </w:rPr>
        <w:t>: Python, C, Java</w:t>
      </w:r>
    </w:p>
    <w:p w:rsidR="005E5DFA" w:rsidRPr="006948C4" w:rsidRDefault="005E5DFA" w:rsidP="005E5DFA">
      <w:pPr>
        <w:pStyle w:val="a9"/>
        <w:keepLines w:val="0"/>
        <w:ind w:left="0"/>
        <w:rPr>
          <w:rFonts w:ascii="D2Coding" w:eastAsia="D2Coding" w:hAnsi="D2Coding"/>
          <w:lang w:eastAsia="ko-KR"/>
        </w:rPr>
      </w:pPr>
      <w:r w:rsidRPr="006948C4">
        <w:rPr>
          <w:rFonts w:ascii="D2Coding" w:eastAsia="D2Coding" w:hAnsi="D2Coding" w:hint="eastAsia"/>
          <w:lang w:eastAsia="ko-KR"/>
        </w:rPr>
        <w:tab/>
      </w:r>
      <w:r w:rsidRPr="006948C4">
        <w:rPr>
          <w:rFonts w:ascii="D2Coding" w:eastAsia="D2Coding" w:hAnsi="D2Coding" w:cs="바탕" w:hint="eastAsia"/>
          <w:lang w:eastAsia="ko-KR"/>
        </w:rPr>
        <w:t>컴퓨터</w:t>
      </w:r>
      <w:r w:rsidRPr="006948C4">
        <w:rPr>
          <w:rFonts w:ascii="D2Coding" w:eastAsia="D2Coding" w:hAnsi="D2Coding" w:hint="eastAsia"/>
          <w:lang w:eastAsia="ko-KR"/>
        </w:rPr>
        <w:t xml:space="preserve"> </w:t>
      </w:r>
      <w:proofErr w:type="gramStart"/>
      <w:r w:rsidRPr="006948C4">
        <w:rPr>
          <w:rFonts w:ascii="D2Coding" w:eastAsia="D2Coding" w:hAnsi="D2Coding" w:cs="바탕" w:hint="eastAsia"/>
          <w:lang w:eastAsia="ko-KR"/>
        </w:rPr>
        <w:t>기술</w:t>
      </w:r>
      <w:r w:rsidRPr="006948C4">
        <w:rPr>
          <w:rFonts w:ascii="D2Coding" w:eastAsia="D2Coding" w:hAnsi="D2Coding" w:hint="eastAsia"/>
          <w:lang w:eastAsia="ko-KR"/>
        </w:rPr>
        <w:t xml:space="preserve"> :</w:t>
      </w:r>
      <w:proofErr w:type="gramEnd"/>
      <w:r w:rsidRPr="006948C4">
        <w:rPr>
          <w:rFonts w:ascii="D2Coding" w:eastAsia="D2Coding" w:hAnsi="D2Coding" w:hint="eastAsia"/>
          <w:lang w:eastAsia="ko-KR"/>
        </w:rPr>
        <w:t xml:space="preserve"> Web Crawling, Open API, Machine Learning</w:t>
      </w:r>
    </w:p>
    <w:p w:rsidR="00631A0D" w:rsidRPr="006948C4" w:rsidRDefault="00631A0D" w:rsidP="005E5DFA">
      <w:pPr>
        <w:pStyle w:val="a9"/>
        <w:keepLines w:val="0"/>
        <w:ind w:left="0"/>
        <w:rPr>
          <w:rFonts w:ascii="D2Coding" w:eastAsia="D2Coding" w:hAnsi="D2Coding"/>
          <w:lang w:eastAsia="ko-KR"/>
        </w:rPr>
      </w:pPr>
    </w:p>
    <w:sectPr w:rsidR="00631A0D" w:rsidRPr="006948C4" w:rsidSect="00067E72">
      <w:headerReference w:type="default" r:id="rId11"/>
      <w:footerReference w:type="default" r:id="rId12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2D9" w:rsidRDefault="00CB52D9">
      <w:pPr>
        <w:spacing w:line="240" w:lineRule="auto"/>
      </w:pPr>
      <w:r>
        <w:separator/>
      </w:r>
    </w:p>
  </w:endnote>
  <w:endnote w:type="continuationSeparator" w:id="0">
    <w:p w:rsidR="00CB52D9" w:rsidRDefault="00CB5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  <w:embedRegular r:id="rId1" w:subsetted="1" w:fontKey="{39C06417-B8A1-4FB8-9F39-ED908B5F7958}"/>
    <w:embedBold r:id="rId2" w:subsetted="1" w:fontKey="{DA761378-D892-4A50-BE60-8A0B87907AED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Regular r:id="rId3" w:subsetted="1" w:fontKey="{6C235258-C807-4114-937B-668E8CBAE57E}"/>
    <w:embedBold r:id="rId4" w:subsetted="1" w:fontKey="{9783013C-C4F4-4F62-8F01-55AE0E6387A3}"/>
    <w:embedBoldItalic r:id="rId5" w:subsetted="1" w:fontKey="{60E918E7-61DF-4E8D-B862-69455B306DC8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  <w:embedRegular r:id="rId6" w:fontKey="{1BB10487-7A69-486C-B51D-CE33CB556255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5DF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5DFA" w:rsidRDefault="005E5DFA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5DFA" w:rsidRDefault="005E5DFA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5DFA" w:rsidRDefault="005E5DFA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proofErr w:type="spellStart"/>
          <w:r>
            <w:rPr>
              <w:rFonts w:hint="eastAsia"/>
            </w:rPr>
            <w:t>페이지</w:t>
          </w:r>
          <w:proofErr w:type="spellEnd"/>
        </w:p>
      </w:tc>
    </w:tr>
  </w:tbl>
  <w:p w:rsidR="005E5DFA" w:rsidRDefault="005E5DFA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2D9" w:rsidRDefault="00CB52D9">
      <w:pPr>
        <w:spacing w:line="240" w:lineRule="auto"/>
      </w:pPr>
      <w:r>
        <w:separator/>
      </w:r>
    </w:p>
  </w:footnote>
  <w:footnote w:type="continuationSeparator" w:id="0">
    <w:p w:rsidR="00CB52D9" w:rsidRDefault="00CB52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DFA" w:rsidRDefault="005E5DFA">
    <w:pPr>
      <w:rPr>
        <w:rFonts w:cs="Times New Roman"/>
        <w:sz w:val="24"/>
        <w:szCs w:val="24"/>
      </w:rPr>
    </w:pPr>
  </w:p>
  <w:p w:rsidR="005E5DFA" w:rsidRDefault="005E5DFA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5E5DFA" w:rsidRDefault="005E5DFA">
    <w:pPr>
      <w:pBdr>
        <w:bottom w:val="single" w:sz="6" w:space="1" w:color="auto"/>
      </w:pBdr>
      <w:jc w:val="right"/>
      <w:rPr>
        <w:rFonts w:cs="Times New Roman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b/>
        <w:bCs/>
        <w:sz w:val="36"/>
        <w:szCs w:val="36"/>
      </w:rPr>
      <w:t>&lt;</w:t>
    </w:r>
    <w:r>
      <w:rPr>
        <w:rFonts w:hint="eastAsia"/>
        <w:b/>
        <w:bCs/>
        <w:sz w:val="36"/>
        <w:szCs w:val="36"/>
        <w:lang w:eastAsia="ko-KR"/>
      </w:rPr>
      <w:t>한국 IT 교육원</w:t>
    </w:r>
    <w:r>
      <w:rPr>
        <w:b/>
        <w:bCs/>
        <w:sz w:val="36"/>
        <w:szCs w:val="36"/>
        <w:lang w:eastAsia="ko-KR"/>
      </w:rPr>
      <w:t>&gt;</w:t>
    </w:r>
    <w:r>
      <w:rPr>
        <w:b/>
        <w:bCs/>
        <w:sz w:val="36"/>
        <w:szCs w:val="36"/>
        <w:lang w:eastAsia="ko-KR"/>
      </w:rPr>
      <w:fldChar w:fldCharType="end"/>
    </w:r>
  </w:p>
  <w:p w:rsidR="005E5DFA" w:rsidRDefault="005E5DFA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5E5DFA" w:rsidRDefault="005E5DFA">
    <w:pPr>
      <w:pStyle w:val="a6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5DF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5DFA" w:rsidRDefault="005E5DFA" w:rsidP="00576FC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한국 IT 교육원 온라인 시스템 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5DFA" w:rsidRDefault="005E5DFA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>:           &lt;1.0&gt;</w:t>
          </w:r>
        </w:p>
      </w:tc>
    </w:tr>
    <w:tr w:rsidR="005E5DF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5DFA" w:rsidRDefault="005E5DFA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5DFA" w:rsidRDefault="005E5DFA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2016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11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21</w:t>
          </w:r>
          <w:r>
            <w:rPr>
              <w:lang w:eastAsia="ko-KR"/>
            </w:rPr>
            <w:t>&gt;</w:t>
          </w:r>
        </w:p>
      </w:tc>
    </w:tr>
    <w:tr w:rsidR="005E5DF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5DFA" w:rsidRDefault="005E5DFA">
          <w:r>
            <w:rPr>
              <w:rFonts w:hint="eastAsia"/>
              <w:lang w:eastAsia="ko-KR"/>
            </w:rPr>
            <w:t>HKIT-VD-01</w:t>
          </w:r>
        </w:p>
      </w:tc>
    </w:tr>
  </w:tbl>
  <w:p w:rsidR="005E5DFA" w:rsidRDefault="005E5DFA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4F68075F"/>
    <w:multiLevelType w:val="hybridMultilevel"/>
    <w:tmpl w:val="DB5E37B8"/>
    <w:lvl w:ilvl="0" w:tplc="7F4A9814">
      <w:numFmt w:val="bullet"/>
      <w:lvlText w:val="-"/>
      <w:lvlJc w:val="left"/>
      <w:pPr>
        <w:ind w:left="525" w:hanging="360"/>
      </w:pPr>
      <w:rPr>
        <w:rFonts w:ascii="굴림" w:eastAsia="굴림" w:hAnsi="굴림" w:cs="굴림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525833C2"/>
    <w:multiLevelType w:val="hybridMultilevel"/>
    <w:tmpl w:val="0A2A4034"/>
    <w:lvl w:ilvl="0" w:tplc="928CB0AA">
      <w:start w:val="1"/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8" w:hanging="400"/>
      </w:pPr>
    </w:lvl>
    <w:lvl w:ilvl="2" w:tplc="0409001B" w:tentative="1">
      <w:start w:val="1"/>
      <w:numFmt w:val="lowerRoman"/>
      <w:lvlText w:val="%3."/>
      <w:lvlJc w:val="right"/>
      <w:pPr>
        <w:ind w:left="1358" w:hanging="400"/>
      </w:pPr>
    </w:lvl>
    <w:lvl w:ilvl="3" w:tplc="0409000F" w:tentative="1">
      <w:start w:val="1"/>
      <w:numFmt w:val="decimal"/>
      <w:lvlText w:val="%4."/>
      <w:lvlJc w:val="left"/>
      <w:pPr>
        <w:ind w:left="1758" w:hanging="400"/>
      </w:pPr>
    </w:lvl>
    <w:lvl w:ilvl="4" w:tplc="04090019" w:tentative="1">
      <w:start w:val="1"/>
      <w:numFmt w:val="upperLetter"/>
      <w:lvlText w:val="%5."/>
      <w:lvlJc w:val="left"/>
      <w:pPr>
        <w:ind w:left="2158" w:hanging="400"/>
      </w:pPr>
    </w:lvl>
    <w:lvl w:ilvl="5" w:tplc="0409001B" w:tentative="1">
      <w:start w:val="1"/>
      <w:numFmt w:val="lowerRoman"/>
      <w:lvlText w:val="%6."/>
      <w:lvlJc w:val="right"/>
      <w:pPr>
        <w:ind w:left="2558" w:hanging="400"/>
      </w:pPr>
    </w:lvl>
    <w:lvl w:ilvl="6" w:tplc="0409000F" w:tentative="1">
      <w:start w:val="1"/>
      <w:numFmt w:val="decimal"/>
      <w:lvlText w:val="%7."/>
      <w:lvlJc w:val="left"/>
      <w:pPr>
        <w:ind w:left="2958" w:hanging="400"/>
      </w:pPr>
    </w:lvl>
    <w:lvl w:ilvl="7" w:tplc="04090019" w:tentative="1">
      <w:start w:val="1"/>
      <w:numFmt w:val="upperLetter"/>
      <w:lvlText w:val="%8."/>
      <w:lvlJc w:val="left"/>
      <w:pPr>
        <w:ind w:left="3358" w:hanging="400"/>
      </w:pPr>
    </w:lvl>
    <w:lvl w:ilvl="8" w:tplc="0409001B" w:tentative="1">
      <w:start w:val="1"/>
      <w:numFmt w:val="lowerRoman"/>
      <w:lvlText w:val="%9."/>
      <w:lvlJc w:val="right"/>
      <w:pPr>
        <w:ind w:left="3758" w:hanging="40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TrueTypeFonts/>
  <w:embedSystemFonts/>
  <w:saveSubset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E"/>
    <w:rsid w:val="000264B8"/>
    <w:rsid w:val="00033D65"/>
    <w:rsid w:val="000615CE"/>
    <w:rsid w:val="00067596"/>
    <w:rsid w:val="00067E72"/>
    <w:rsid w:val="00097D54"/>
    <w:rsid w:val="000E79DA"/>
    <w:rsid w:val="000F44F0"/>
    <w:rsid w:val="001058FF"/>
    <w:rsid w:val="00117EB9"/>
    <w:rsid w:val="00190A6F"/>
    <w:rsid w:val="00196666"/>
    <w:rsid w:val="001C000E"/>
    <w:rsid w:val="001C255B"/>
    <w:rsid w:val="002223AD"/>
    <w:rsid w:val="002429BC"/>
    <w:rsid w:val="00266132"/>
    <w:rsid w:val="002707CB"/>
    <w:rsid w:val="00283123"/>
    <w:rsid w:val="002A33B6"/>
    <w:rsid w:val="002A37D7"/>
    <w:rsid w:val="002E31EB"/>
    <w:rsid w:val="00311FFB"/>
    <w:rsid w:val="003142F8"/>
    <w:rsid w:val="00321927"/>
    <w:rsid w:val="00396794"/>
    <w:rsid w:val="003B4C2E"/>
    <w:rsid w:val="003F1EC2"/>
    <w:rsid w:val="00402B23"/>
    <w:rsid w:val="004033C1"/>
    <w:rsid w:val="00426B64"/>
    <w:rsid w:val="00481371"/>
    <w:rsid w:val="0048516F"/>
    <w:rsid w:val="004A2C95"/>
    <w:rsid w:val="004A7BEE"/>
    <w:rsid w:val="004F35AB"/>
    <w:rsid w:val="00507E88"/>
    <w:rsid w:val="00545CAB"/>
    <w:rsid w:val="00555754"/>
    <w:rsid w:val="00576FC6"/>
    <w:rsid w:val="005E5DFA"/>
    <w:rsid w:val="00610E27"/>
    <w:rsid w:val="00631A0D"/>
    <w:rsid w:val="0063523D"/>
    <w:rsid w:val="0064179E"/>
    <w:rsid w:val="006948C4"/>
    <w:rsid w:val="006B0E49"/>
    <w:rsid w:val="006C61F8"/>
    <w:rsid w:val="006F5682"/>
    <w:rsid w:val="007233DF"/>
    <w:rsid w:val="00784CF2"/>
    <w:rsid w:val="007C4D4A"/>
    <w:rsid w:val="007D4330"/>
    <w:rsid w:val="007E7C13"/>
    <w:rsid w:val="0081270F"/>
    <w:rsid w:val="0082673A"/>
    <w:rsid w:val="00861E13"/>
    <w:rsid w:val="008A283B"/>
    <w:rsid w:val="008E1B2E"/>
    <w:rsid w:val="008E63F2"/>
    <w:rsid w:val="009061AD"/>
    <w:rsid w:val="00926333"/>
    <w:rsid w:val="00930918"/>
    <w:rsid w:val="00935A5B"/>
    <w:rsid w:val="009477E9"/>
    <w:rsid w:val="0095086A"/>
    <w:rsid w:val="009513B1"/>
    <w:rsid w:val="00951A31"/>
    <w:rsid w:val="009727F6"/>
    <w:rsid w:val="009B480F"/>
    <w:rsid w:val="009C70C4"/>
    <w:rsid w:val="009D4ECD"/>
    <w:rsid w:val="009E0997"/>
    <w:rsid w:val="00A060A7"/>
    <w:rsid w:val="00A329DA"/>
    <w:rsid w:val="00A44CC3"/>
    <w:rsid w:val="00A735DE"/>
    <w:rsid w:val="00A82C9D"/>
    <w:rsid w:val="00A9313C"/>
    <w:rsid w:val="00A94869"/>
    <w:rsid w:val="00A97B02"/>
    <w:rsid w:val="00AA30F1"/>
    <w:rsid w:val="00AB4F2D"/>
    <w:rsid w:val="00AF0695"/>
    <w:rsid w:val="00AF791A"/>
    <w:rsid w:val="00B01F32"/>
    <w:rsid w:val="00B047E3"/>
    <w:rsid w:val="00B21C19"/>
    <w:rsid w:val="00B2270C"/>
    <w:rsid w:val="00B9254C"/>
    <w:rsid w:val="00C75B77"/>
    <w:rsid w:val="00C80675"/>
    <w:rsid w:val="00CB2B43"/>
    <w:rsid w:val="00CB52D9"/>
    <w:rsid w:val="00CC6AF3"/>
    <w:rsid w:val="00D06CF7"/>
    <w:rsid w:val="00D60295"/>
    <w:rsid w:val="00D90D43"/>
    <w:rsid w:val="00D954DE"/>
    <w:rsid w:val="00DE1C7B"/>
    <w:rsid w:val="00DF1A1E"/>
    <w:rsid w:val="00E50775"/>
    <w:rsid w:val="00E6145D"/>
    <w:rsid w:val="00E81957"/>
    <w:rsid w:val="00E8549A"/>
    <w:rsid w:val="00E93844"/>
    <w:rsid w:val="00EA68A1"/>
    <w:rsid w:val="00EA68DC"/>
    <w:rsid w:val="00ED7847"/>
    <w:rsid w:val="00EE6589"/>
    <w:rsid w:val="00EE7A34"/>
    <w:rsid w:val="00EF314A"/>
    <w:rsid w:val="00F060DA"/>
    <w:rsid w:val="00F06887"/>
    <w:rsid w:val="00F13BB6"/>
    <w:rsid w:val="00F25827"/>
    <w:rsid w:val="00F34234"/>
    <w:rsid w:val="00F47623"/>
    <w:rsid w:val="00F86505"/>
    <w:rsid w:val="00FA1070"/>
    <w:rsid w:val="00FD00B3"/>
    <w:rsid w:val="00FD2BAD"/>
    <w:rsid w:val="00FD4267"/>
    <w:rsid w:val="00FE5799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af6">
    <w:name w:val="Light Shading"/>
    <w:basedOn w:val="a1"/>
    <w:uiPriority w:val="60"/>
    <w:rsid w:val="006948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af6">
    <w:name w:val="Light Shading"/>
    <w:basedOn w:val="a1"/>
    <w:uiPriority w:val="60"/>
    <w:rsid w:val="006948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C9E1F-77D9-4F76-95BD-10D36FA31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0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3799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Registered User</cp:lastModifiedBy>
  <cp:revision>2</cp:revision>
  <cp:lastPrinted>2000-09-21T22:13:00Z</cp:lastPrinted>
  <dcterms:created xsi:type="dcterms:W3CDTF">2018-02-23T07:28:00Z</dcterms:created>
  <dcterms:modified xsi:type="dcterms:W3CDTF">2018-02-23T07:28:00Z</dcterms:modified>
</cp:coreProperties>
</file>